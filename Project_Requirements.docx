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Company Name layout table"/>
      </w:tblPr>
      <w:tblGrid>
        <w:gridCol w:w="7776"/>
      </w:tblGrid>
      <w:tr w:rsidR="008B3A22" w14:paraId="077C190C" w14:textId="77777777" w:rsidTr="005F3442">
        <w:trPr>
          <w:trHeight w:val="1173"/>
        </w:trPr>
        <w:tc>
          <w:tcPr>
            <w:tcW w:w="7776" w:type="dxa"/>
            <w:tcBorders>
              <w:bottom w:val="single" w:sz="8" w:space="0" w:color="CCCCCC" w:themeColor="background2"/>
            </w:tcBorders>
          </w:tcPr>
          <w:p w14:paraId="46BE241C" w14:textId="770EC00A" w:rsidR="008B3A22" w:rsidRDefault="00245430" w:rsidP="00111034">
            <w:pPr>
              <w:pStyle w:val="CompanyName"/>
            </w:pPr>
            <w:sdt>
              <w:sdtPr>
                <w:alias w:val="Name"/>
                <w:tag w:val=""/>
                <w:id w:val="1599831477"/>
                <w:placeholder>
                  <w:docPart w:val="3A2DFBEBDE4842B29E3816991AA04592"/>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111034">
                  <w:t>CIS</w:t>
                </w:r>
                <w:r w:rsidR="00F2566F">
                  <w:t>2232</w:t>
                </w:r>
                <w:r w:rsidR="00111034">
                  <w:t xml:space="preserve"> </w:t>
                </w:r>
                <w:r w:rsidR="00F2566F">
                  <w:t>Advanced OOP</w:t>
                </w:r>
              </w:sdtContent>
            </w:sdt>
          </w:p>
        </w:tc>
      </w:tr>
    </w:tbl>
    <w:p w14:paraId="3ED990CA" w14:textId="77777777" w:rsidR="008B3A22" w:rsidRDefault="00245430" w:rsidP="008B3A22">
      <w:pPr>
        <w:pStyle w:val="Title"/>
      </w:pPr>
      <w:sdt>
        <w:sdtPr>
          <w:alias w:val="Title"/>
          <w:tag w:val=""/>
          <w:id w:val="-2128073484"/>
          <w:placeholder>
            <w:docPart w:val="4CBFB3E5F7904DDC852DFC13945ED02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111034">
            <w:t>Project Requirements</w:t>
          </w:r>
        </w:sdtContent>
      </w:sdt>
    </w:p>
    <w:p w14:paraId="3B946E66" w14:textId="13CB1B81" w:rsidR="008B3A22" w:rsidRDefault="004F33D0" w:rsidP="008B3A22">
      <w:pPr>
        <w:pStyle w:val="Subtitle"/>
      </w:pPr>
      <w:r>
        <w:t>CIS Flower Shop</w:t>
      </w:r>
    </w:p>
    <w:p w14:paraId="485C10CD" w14:textId="1590EA67" w:rsidR="008B3A22" w:rsidRDefault="5EC6E5B8" w:rsidP="008B3A22">
      <w:pPr>
        <w:pStyle w:val="Date"/>
      </w:pPr>
      <w:r>
        <w:t>AYR 20</w:t>
      </w:r>
      <w:r w:rsidR="004F33D0">
        <w:t>20</w:t>
      </w:r>
      <w:r>
        <w:t>20</w:t>
      </w:r>
      <w:r w:rsidR="003A3CC6">
        <w:t>2</w:t>
      </w:r>
      <w:r w:rsidR="004F33D0">
        <w:t>1</w:t>
      </w:r>
      <w:r>
        <w:t xml:space="preserve"> </w:t>
      </w:r>
    </w:p>
    <w:p w14:paraId="0EFD68D5" w14:textId="77777777" w:rsidR="008B3A22" w:rsidRDefault="008B3A22" w:rsidP="008B3A22"/>
    <w:tbl>
      <w:tblPr>
        <w:tblStyle w:val="TableGrid"/>
        <w:tblW w:w="8379" w:type="dxa"/>
        <w:tblLook w:val="04A0" w:firstRow="1" w:lastRow="0" w:firstColumn="1" w:lastColumn="0" w:noHBand="0" w:noVBand="1"/>
      </w:tblPr>
      <w:tblGrid>
        <w:gridCol w:w="8379"/>
      </w:tblGrid>
      <w:tr w:rsidR="00447F08" w14:paraId="0268F31E" w14:textId="77777777" w:rsidTr="00447F08">
        <w:trPr>
          <w:trHeight w:val="1620"/>
        </w:trPr>
        <w:tc>
          <w:tcPr>
            <w:tcW w:w="8379" w:type="dxa"/>
            <w:shd w:val="clear" w:color="auto" w:fill="EFF5E9" w:themeFill="accent4" w:themeFillTint="33"/>
          </w:tcPr>
          <w:p w14:paraId="2AAB7D7C" w14:textId="77777777" w:rsidR="00447F08" w:rsidRDefault="00447F08" w:rsidP="00447F08">
            <w:pPr>
              <w:rPr>
                <w:rFonts w:ascii="Arial" w:hAnsi="Arial" w:cs="Arial"/>
                <w:color w:val="333333"/>
                <w:sz w:val="18"/>
                <w:szCs w:val="18"/>
                <w:shd w:val="clear" w:color="auto" w:fill="FFFFFF"/>
              </w:rPr>
            </w:pPr>
          </w:p>
          <w:p w14:paraId="0FF9CA2D" w14:textId="77777777" w:rsidR="00447F08" w:rsidRDefault="00447F08" w:rsidP="00447F08">
            <w:pPr>
              <w:rPr>
                <w:rFonts w:ascii="Arial" w:hAnsi="Arial" w:cs="Arial"/>
                <w:color w:val="333333"/>
                <w:sz w:val="18"/>
                <w:szCs w:val="18"/>
                <w:shd w:val="clear" w:color="auto" w:fill="FFFFFF"/>
              </w:rPr>
            </w:pPr>
          </w:p>
          <w:sdt>
            <w:sdtPr>
              <w:rPr>
                <w:rFonts w:asciiTheme="minorHAnsi" w:eastAsiaTheme="minorHAnsi" w:hAnsiTheme="minorHAnsi" w:cstheme="minorBidi"/>
                <w:color w:val="auto"/>
                <w:sz w:val="22"/>
                <w:szCs w:val="22"/>
              </w:rPr>
              <w:id w:val="-112512110"/>
              <w:docPartObj>
                <w:docPartGallery w:val="Table of Contents"/>
                <w:docPartUnique/>
              </w:docPartObj>
            </w:sdtPr>
            <w:sdtEndPr>
              <w:rPr>
                <w:rFonts w:eastAsiaTheme="minorEastAsia"/>
                <w:b/>
                <w:bCs/>
                <w:noProof/>
                <w:sz w:val="24"/>
                <w:szCs w:val="24"/>
                <w:lang w:eastAsia="ja-JP"/>
              </w:rPr>
            </w:sdtEndPr>
            <w:sdtContent>
              <w:p w14:paraId="7942D2F7" w14:textId="27622EB4" w:rsidR="00F21ED0" w:rsidRDefault="00F21ED0">
                <w:pPr>
                  <w:pStyle w:val="TOCHeading"/>
                </w:pPr>
                <w:r>
                  <w:t>Contents</w:t>
                </w:r>
              </w:p>
              <w:p w14:paraId="2697DB45" w14:textId="4F2E8ADE" w:rsidR="008C7B48" w:rsidRDefault="00F21ED0">
                <w:pPr>
                  <w:pStyle w:val="TOC1"/>
                  <w:tabs>
                    <w:tab w:val="right" w:leader="dot" w:pos="7766"/>
                  </w:tabs>
                  <w:rPr>
                    <w:rFonts w:cstheme="minorBidi"/>
                    <w:noProof/>
                    <w:lang w:val="en-CA" w:eastAsia="en-CA"/>
                  </w:rPr>
                </w:pPr>
                <w:r>
                  <w:rPr>
                    <w:b/>
                    <w:bCs/>
                    <w:noProof/>
                  </w:rPr>
                  <w:fldChar w:fldCharType="begin"/>
                </w:r>
                <w:r>
                  <w:rPr>
                    <w:b/>
                    <w:bCs/>
                    <w:noProof/>
                  </w:rPr>
                  <w:instrText xml:space="preserve"> TOC \o "1-3" \h \z \u </w:instrText>
                </w:r>
                <w:r>
                  <w:rPr>
                    <w:b/>
                    <w:bCs/>
                    <w:noProof/>
                  </w:rPr>
                  <w:fldChar w:fldCharType="separate"/>
                </w:r>
                <w:hyperlink w:anchor="_Toc54336502" w:history="1">
                  <w:r w:rsidR="008C7B48" w:rsidRPr="003A10C3">
                    <w:rPr>
                      <w:rStyle w:val="Hyperlink"/>
                      <w:noProof/>
                    </w:rPr>
                    <w:t>Overview</w:t>
                  </w:r>
                  <w:r w:rsidR="008C7B48">
                    <w:rPr>
                      <w:noProof/>
                      <w:webHidden/>
                    </w:rPr>
                    <w:tab/>
                  </w:r>
                  <w:r w:rsidR="008C7B48">
                    <w:rPr>
                      <w:noProof/>
                      <w:webHidden/>
                    </w:rPr>
                    <w:fldChar w:fldCharType="begin"/>
                  </w:r>
                  <w:r w:rsidR="008C7B48">
                    <w:rPr>
                      <w:noProof/>
                      <w:webHidden/>
                    </w:rPr>
                    <w:instrText xml:space="preserve"> PAGEREF _Toc54336502 \h </w:instrText>
                  </w:r>
                  <w:r w:rsidR="008C7B48">
                    <w:rPr>
                      <w:noProof/>
                      <w:webHidden/>
                    </w:rPr>
                  </w:r>
                  <w:r w:rsidR="008C7B48">
                    <w:rPr>
                      <w:noProof/>
                      <w:webHidden/>
                    </w:rPr>
                    <w:fldChar w:fldCharType="separate"/>
                  </w:r>
                  <w:r w:rsidR="008C7B48">
                    <w:rPr>
                      <w:noProof/>
                      <w:webHidden/>
                    </w:rPr>
                    <w:t>2</w:t>
                  </w:r>
                  <w:r w:rsidR="008C7B48">
                    <w:rPr>
                      <w:noProof/>
                      <w:webHidden/>
                    </w:rPr>
                    <w:fldChar w:fldCharType="end"/>
                  </w:r>
                </w:hyperlink>
              </w:p>
              <w:p w14:paraId="2AC3BE1C" w14:textId="1A518C88" w:rsidR="008C7B48" w:rsidRDefault="00245430">
                <w:pPr>
                  <w:pStyle w:val="TOC2"/>
                  <w:tabs>
                    <w:tab w:val="right" w:leader="dot" w:pos="7766"/>
                  </w:tabs>
                  <w:rPr>
                    <w:rFonts w:cstheme="minorBidi"/>
                    <w:noProof/>
                    <w:lang w:val="en-CA" w:eastAsia="en-CA"/>
                  </w:rPr>
                </w:pPr>
                <w:hyperlink w:anchor="_Toc54336503" w:history="1">
                  <w:r w:rsidR="008C7B48" w:rsidRPr="003A10C3">
                    <w:rPr>
                      <w:rStyle w:val="Hyperlink"/>
                      <w:noProof/>
                    </w:rPr>
                    <w:t>Additional Resources</w:t>
                  </w:r>
                  <w:r w:rsidR="008C7B48">
                    <w:rPr>
                      <w:noProof/>
                      <w:webHidden/>
                    </w:rPr>
                    <w:tab/>
                  </w:r>
                  <w:r w:rsidR="008C7B48">
                    <w:rPr>
                      <w:noProof/>
                      <w:webHidden/>
                    </w:rPr>
                    <w:fldChar w:fldCharType="begin"/>
                  </w:r>
                  <w:r w:rsidR="008C7B48">
                    <w:rPr>
                      <w:noProof/>
                      <w:webHidden/>
                    </w:rPr>
                    <w:instrText xml:space="preserve"> PAGEREF _Toc54336503 \h </w:instrText>
                  </w:r>
                  <w:r w:rsidR="008C7B48">
                    <w:rPr>
                      <w:noProof/>
                      <w:webHidden/>
                    </w:rPr>
                  </w:r>
                  <w:r w:rsidR="008C7B48">
                    <w:rPr>
                      <w:noProof/>
                      <w:webHidden/>
                    </w:rPr>
                    <w:fldChar w:fldCharType="separate"/>
                  </w:r>
                  <w:r w:rsidR="008C7B48">
                    <w:rPr>
                      <w:noProof/>
                      <w:webHidden/>
                    </w:rPr>
                    <w:t>2</w:t>
                  </w:r>
                  <w:r w:rsidR="008C7B48">
                    <w:rPr>
                      <w:noProof/>
                      <w:webHidden/>
                    </w:rPr>
                    <w:fldChar w:fldCharType="end"/>
                  </w:r>
                </w:hyperlink>
              </w:p>
              <w:p w14:paraId="3260FC0F" w14:textId="2A5AF9E5" w:rsidR="008C7B48" w:rsidRDefault="00245430">
                <w:pPr>
                  <w:pStyle w:val="TOC2"/>
                  <w:tabs>
                    <w:tab w:val="right" w:leader="dot" w:pos="7766"/>
                  </w:tabs>
                  <w:rPr>
                    <w:rFonts w:cstheme="minorBidi"/>
                    <w:noProof/>
                    <w:lang w:val="en-CA" w:eastAsia="en-CA"/>
                  </w:rPr>
                </w:pPr>
                <w:hyperlink w:anchor="_Toc54336504" w:history="1">
                  <w:r w:rsidR="008C7B48" w:rsidRPr="003A10C3">
                    <w:rPr>
                      <w:rStyle w:val="Hyperlink"/>
                      <w:noProof/>
                    </w:rPr>
                    <w:t>Common Requirements:</w:t>
                  </w:r>
                  <w:r w:rsidR="008C7B48">
                    <w:rPr>
                      <w:noProof/>
                      <w:webHidden/>
                    </w:rPr>
                    <w:tab/>
                  </w:r>
                  <w:r w:rsidR="008C7B48">
                    <w:rPr>
                      <w:noProof/>
                      <w:webHidden/>
                    </w:rPr>
                    <w:fldChar w:fldCharType="begin"/>
                  </w:r>
                  <w:r w:rsidR="008C7B48">
                    <w:rPr>
                      <w:noProof/>
                      <w:webHidden/>
                    </w:rPr>
                    <w:instrText xml:space="preserve"> PAGEREF _Toc54336504 \h </w:instrText>
                  </w:r>
                  <w:r w:rsidR="008C7B48">
                    <w:rPr>
                      <w:noProof/>
                      <w:webHidden/>
                    </w:rPr>
                  </w:r>
                  <w:r w:rsidR="008C7B48">
                    <w:rPr>
                      <w:noProof/>
                      <w:webHidden/>
                    </w:rPr>
                    <w:fldChar w:fldCharType="separate"/>
                  </w:r>
                  <w:r w:rsidR="008C7B48">
                    <w:rPr>
                      <w:noProof/>
                      <w:webHidden/>
                    </w:rPr>
                    <w:t>3</w:t>
                  </w:r>
                  <w:r w:rsidR="008C7B48">
                    <w:rPr>
                      <w:noProof/>
                      <w:webHidden/>
                    </w:rPr>
                    <w:fldChar w:fldCharType="end"/>
                  </w:r>
                </w:hyperlink>
              </w:p>
              <w:p w14:paraId="4DB294A7" w14:textId="5F33A19B" w:rsidR="008C7B48" w:rsidRDefault="00245430">
                <w:pPr>
                  <w:pStyle w:val="TOC2"/>
                  <w:tabs>
                    <w:tab w:val="right" w:leader="dot" w:pos="7766"/>
                  </w:tabs>
                  <w:rPr>
                    <w:rFonts w:cstheme="minorBidi"/>
                    <w:noProof/>
                    <w:lang w:val="en-CA" w:eastAsia="en-CA"/>
                  </w:rPr>
                </w:pPr>
                <w:hyperlink w:anchor="_Toc54336505" w:history="1">
                  <w:r w:rsidR="008C7B48" w:rsidRPr="003A10C3">
                    <w:rPr>
                      <w:rStyle w:val="Hyperlink"/>
                      <w:noProof/>
                    </w:rPr>
                    <w:t>Database Notes:</w:t>
                  </w:r>
                  <w:r w:rsidR="008C7B48">
                    <w:rPr>
                      <w:noProof/>
                      <w:webHidden/>
                    </w:rPr>
                    <w:tab/>
                  </w:r>
                  <w:r w:rsidR="008C7B48">
                    <w:rPr>
                      <w:noProof/>
                      <w:webHidden/>
                    </w:rPr>
                    <w:fldChar w:fldCharType="begin"/>
                  </w:r>
                  <w:r w:rsidR="008C7B48">
                    <w:rPr>
                      <w:noProof/>
                      <w:webHidden/>
                    </w:rPr>
                    <w:instrText xml:space="preserve"> PAGEREF _Toc54336505 \h </w:instrText>
                  </w:r>
                  <w:r w:rsidR="008C7B48">
                    <w:rPr>
                      <w:noProof/>
                      <w:webHidden/>
                    </w:rPr>
                  </w:r>
                  <w:r w:rsidR="008C7B48">
                    <w:rPr>
                      <w:noProof/>
                      <w:webHidden/>
                    </w:rPr>
                    <w:fldChar w:fldCharType="separate"/>
                  </w:r>
                  <w:r w:rsidR="008C7B48">
                    <w:rPr>
                      <w:noProof/>
                      <w:webHidden/>
                    </w:rPr>
                    <w:t>3</w:t>
                  </w:r>
                  <w:r w:rsidR="008C7B48">
                    <w:rPr>
                      <w:noProof/>
                      <w:webHidden/>
                    </w:rPr>
                    <w:fldChar w:fldCharType="end"/>
                  </w:r>
                </w:hyperlink>
              </w:p>
              <w:p w14:paraId="56FDB644" w14:textId="3E2BB8FC" w:rsidR="008C7B48" w:rsidRDefault="00245430">
                <w:pPr>
                  <w:pStyle w:val="TOC2"/>
                  <w:tabs>
                    <w:tab w:val="right" w:leader="dot" w:pos="7766"/>
                  </w:tabs>
                  <w:rPr>
                    <w:rFonts w:cstheme="minorBidi"/>
                    <w:noProof/>
                    <w:lang w:val="en-CA" w:eastAsia="en-CA"/>
                  </w:rPr>
                </w:pPr>
                <w:hyperlink w:anchor="_Toc54336506" w:history="1">
                  <w:r w:rsidR="008C7B48" w:rsidRPr="003A10C3">
                    <w:rPr>
                      <w:rStyle w:val="Hyperlink"/>
                      <w:noProof/>
                    </w:rPr>
                    <w:t>Distribution of work</w:t>
                  </w:r>
                  <w:r w:rsidR="008C7B48">
                    <w:rPr>
                      <w:noProof/>
                      <w:webHidden/>
                    </w:rPr>
                    <w:tab/>
                  </w:r>
                  <w:r w:rsidR="008C7B48">
                    <w:rPr>
                      <w:noProof/>
                      <w:webHidden/>
                    </w:rPr>
                    <w:fldChar w:fldCharType="begin"/>
                  </w:r>
                  <w:r w:rsidR="008C7B48">
                    <w:rPr>
                      <w:noProof/>
                      <w:webHidden/>
                    </w:rPr>
                    <w:instrText xml:space="preserve"> PAGEREF _Toc54336506 \h </w:instrText>
                  </w:r>
                  <w:r w:rsidR="008C7B48">
                    <w:rPr>
                      <w:noProof/>
                      <w:webHidden/>
                    </w:rPr>
                  </w:r>
                  <w:r w:rsidR="008C7B48">
                    <w:rPr>
                      <w:noProof/>
                      <w:webHidden/>
                    </w:rPr>
                    <w:fldChar w:fldCharType="separate"/>
                  </w:r>
                  <w:r w:rsidR="008C7B48">
                    <w:rPr>
                      <w:noProof/>
                      <w:webHidden/>
                    </w:rPr>
                    <w:t>3</w:t>
                  </w:r>
                  <w:r w:rsidR="008C7B48">
                    <w:rPr>
                      <w:noProof/>
                      <w:webHidden/>
                    </w:rPr>
                    <w:fldChar w:fldCharType="end"/>
                  </w:r>
                </w:hyperlink>
              </w:p>
              <w:p w14:paraId="5E46223F" w14:textId="56F9D463" w:rsidR="008C7B48" w:rsidRDefault="00245430">
                <w:pPr>
                  <w:pStyle w:val="TOC1"/>
                  <w:tabs>
                    <w:tab w:val="right" w:leader="dot" w:pos="7766"/>
                  </w:tabs>
                  <w:rPr>
                    <w:rFonts w:cstheme="minorBidi"/>
                    <w:noProof/>
                    <w:lang w:val="en-CA" w:eastAsia="en-CA"/>
                  </w:rPr>
                </w:pPr>
                <w:hyperlink w:anchor="_Toc54336507" w:history="1">
                  <w:r w:rsidR="008C7B48" w:rsidRPr="003A10C3">
                    <w:rPr>
                      <w:rStyle w:val="Hyperlink"/>
                      <w:noProof/>
                    </w:rPr>
                    <w:t>Project Requirements</w:t>
                  </w:r>
                  <w:r w:rsidR="008C7B48">
                    <w:rPr>
                      <w:noProof/>
                      <w:webHidden/>
                    </w:rPr>
                    <w:tab/>
                  </w:r>
                  <w:r w:rsidR="008C7B48">
                    <w:rPr>
                      <w:noProof/>
                      <w:webHidden/>
                    </w:rPr>
                    <w:fldChar w:fldCharType="begin"/>
                  </w:r>
                  <w:r w:rsidR="008C7B48">
                    <w:rPr>
                      <w:noProof/>
                      <w:webHidden/>
                    </w:rPr>
                    <w:instrText xml:space="preserve"> PAGEREF _Toc54336507 \h </w:instrText>
                  </w:r>
                  <w:r w:rsidR="008C7B48">
                    <w:rPr>
                      <w:noProof/>
                      <w:webHidden/>
                    </w:rPr>
                  </w:r>
                  <w:r w:rsidR="008C7B48">
                    <w:rPr>
                      <w:noProof/>
                      <w:webHidden/>
                    </w:rPr>
                    <w:fldChar w:fldCharType="separate"/>
                  </w:r>
                  <w:r w:rsidR="008C7B48">
                    <w:rPr>
                      <w:noProof/>
                      <w:webHidden/>
                    </w:rPr>
                    <w:t>4</w:t>
                  </w:r>
                  <w:r w:rsidR="008C7B48">
                    <w:rPr>
                      <w:noProof/>
                      <w:webHidden/>
                    </w:rPr>
                    <w:fldChar w:fldCharType="end"/>
                  </w:r>
                </w:hyperlink>
              </w:p>
              <w:p w14:paraId="439CB908" w14:textId="6FBC69A1" w:rsidR="008C7B48" w:rsidRDefault="00245430">
                <w:pPr>
                  <w:pStyle w:val="TOC1"/>
                  <w:tabs>
                    <w:tab w:val="right" w:leader="dot" w:pos="7766"/>
                  </w:tabs>
                  <w:rPr>
                    <w:rFonts w:cstheme="minorBidi"/>
                    <w:noProof/>
                    <w:lang w:val="en-CA" w:eastAsia="en-CA"/>
                  </w:rPr>
                </w:pPr>
                <w:hyperlink w:anchor="_Toc54336508" w:history="1">
                  <w:r w:rsidR="008C7B48" w:rsidRPr="003A10C3">
                    <w:rPr>
                      <w:rStyle w:val="Hyperlink"/>
                      <w:noProof/>
                    </w:rPr>
                    <w:t>Business Requirements</w:t>
                  </w:r>
                  <w:r w:rsidR="008C7B48">
                    <w:rPr>
                      <w:noProof/>
                      <w:webHidden/>
                    </w:rPr>
                    <w:tab/>
                  </w:r>
                  <w:r w:rsidR="008C7B48">
                    <w:rPr>
                      <w:noProof/>
                      <w:webHidden/>
                    </w:rPr>
                    <w:fldChar w:fldCharType="begin"/>
                  </w:r>
                  <w:r w:rsidR="008C7B48">
                    <w:rPr>
                      <w:noProof/>
                      <w:webHidden/>
                    </w:rPr>
                    <w:instrText xml:space="preserve"> PAGEREF _Toc54336508 \h </w:instrText>
                  </w:r>
                  <w:r w:rsidR="008C7B48">
                    <w:rPr>
                      <w:noProof/>
                      <w:webHidden/>
                    </w:rPr>
                  </w:r>
                  <w:r w:rsidR="008C7B48">
                    <w:rPr>
                      <w:noProof/>
                      <w:webHidden/>
                    </w:rPr>
                    <w:fldChar w:fldCharType="separate"/>
                  </w:r>
                  <w:r w:rsidR="008C7B48">
                    <w:rPr>
                      <w:noProof/>
                      <w:webHidden/>
                    </w:rPr>
                    <w:t>4</w:t>
                  </w:r>
                  <w:r w:rsidR="008C7B48">
                    <w:rPr>
                      <w:noProof/>
                      <w:webHidden/>
                    </w:rPr>
                    <w:fldChar w:fldCharType="end"/>
                  </w:r>
                </w:hyperlink>
              </w:p>
              <w:p w14:paraId="6E734231" w14:textId="61ACAA76" w:rsidR="008C7B48" w:rsidRDefault="00245430">
                <w:pPr>
                  <w:pStyle w:val="TOC2"/>
                  <w:tabs>
                    <w:tab w:val="right" w:leader="dot" w:pos="7766"/>
                  </w:tabs>
                  <w:rPr>
                    <w:rFonts w:cstheme="minorBidi"/>
                    <w:noProof/>
                    <w:lang w:val="en-CA" w:eastAsia="en-CA"/>
                  </w:rPr>
                </w:pPr>
                <w:hyperlink w:anchor="_Toc54336509" w:history="1">
                  <w:r w:rsidR="008C7B48" w:rsidRPr="003A10C3">
                    <w:rPr>
                      <w:rStyle w:val="Hyperlink"/>
                      <w:noProof/>
                    </w:rPr>
                    <w:t>File I/O</w:t>
                  </w:r>
                  <w:r w:rsidR="008C7B48">
                    <w:rPr>
                      <w:noProof/>
                      <w:webHidden/>
                    </w:rPr>
                    <w:tab/>
                  </w:r>
                  <w:r w:rsidR="008C7B48">
                    <w:rPr>
                      <w:noProof/>
                      <w:webHidden/>
                    </w:rPr>
                    <w:fldChar w:fldCharType="begin"/>
                  </w:r>
                  <w:r w:rsidR="008C7B48">
                    <w:rPr>
                      <w:noProof/>
                      <w:webHidden/>
                    </w:rPr>
                    <w:instrText xml:space="preserve"> PAGEREF _Toc54336509 \h </w:instrText>
                  </w:r>
                  <w:r w:rsidR="008C7B48">
                    <w:rPr>
                      <w:noProof/>
                      <w:webHidden/>
                    </w:rPr>
                  </w:r>
                  <w:r w:rsidR="008C7B48">
                    <w:rPr>
                      <w:noProof/>
                      <w:webHidden/>
                    </w:rPr>
                    <w:fldChar w:fldCharType="separate"/>
                  </w:r>
                  <w:r w:rsidR="008C7B48">
                    <w:rPr>
                      <w:noProof/>
                      <w:webHidden/>
                    </w:rPr>
                    <w:t>4</w:t>
                  </w:r>
                  <w:r w:rsidR="008C7B48">
                    <w:rPr>
                      <w:noProof/>
                      <w:webHidden/>
                    </w:rPr>
                    <w:fldChar w:fldCharType="end"/>
                  </w:r>
                </w:hyperlink>
              </w:p>
              <w:p w14:paraId="56BF4D48" w14:textId="4538A619" w:rsidR="008C7B48" w:rsidRDefault="00245430">
                <w:pPr>
                  <w:pStyle w:val="TOC3"/>
                  <w:tabs>
                    <w:tab w:val="right" w:leader="dot" w:pos="7766"/>
                  </w:tabs>
                  <w:rPr>
                    <w:rFonts w:cstheme="minorBidi"/>
                    <w:noProof/>
                    <w:lang w:val="en-CA" w:eastAsia="en-CA"/>
                  </w:rPr>
                </w:pPr>
                <w:hyperlink w:anchor="_Toc54336510" w:history="1">
                  <w:r w:rsidR="008C7B48" w:rsidRPr="003A10C3">
                    <w:rPr>
                      <w:rStyle w:val="Hyperlink"/>
                      <w:noProof/>
                    </w:rPr>
                    <w:t>Requirement 1 – Save Orders to File</w:t>
                  </w:r>
                  <w:r w:rsidR="008C7B48">
                    <w:rPr>
                      <w:noProof/>
                      <w:webHidden/>
                    </w:rPr>
                    <w:tab/>
                  </w:r>
                  <w:r w:rsidR="008C7B48">
                    <w:rPr>
                      <w:noProof/>
                      <w:webHidden/>
                    </w:rPr>
                    <w:fldChar w:fldCharType="begin"/>
                  </w:r>
                  <w:r w:rsidR="008C7B48">
                    <w:rPr>
                      <w:noProof/>
                      <w:webHidden/>
                    </w:rPr>
                    <w:instrText xml:space="preserve"> PAGEREF _Toc54336510 \h </w:instrText>
                  </w:r>
                  <w:r w:rsidR="008C7B48">
                    <w:rPr>
                      <w:noProof/>
                      <w:webHidden/>
                    </w:rPr>
                  </w:r>
                  <w:r w:rsidR="008C7B48">
                    <w:rPr>
                      <w:noProof/>
                      <w:webHidden/>
                    </w:rPr>
                    <w:fldChar w:fldCharType="separate"/>
                  </w:r>
                  <w:r w:rsidR="008C7B48">
                    <w:rPr>
                      <w:noProof/>
                      <w:webHidden/>
                    </w:rPr>
                    <w:t>4</w:t>
                  </w:r>
                  <w:r w:rsidR="008C7B48">
                    <w:rPr>
                      <w:noProof/>
                      <w:webHidden/>
                    </w:rPr>
                    <w:fldChar w:fldCharType="end"/>
                  </w:r>
                </w:hyperlink>
              </w:p>
              <w:p w14:paraId="0404AA30" w14:textId="3C58DA19" w:rsidR="008C7B48" w:rsidRDefault="00245430">
                <w:pPr>
                  <w:pStyle w:val="TOC3"/>
                  <w:tabs>
                    <w:tab w:val="right" w:leader="dot" w:pos="7766"/>
                  </w:tabs>
                  <w:rPr>
                    <w:rFonts w:cstheme="minorBidi"/>
                    <w:noProof/>
                    <w:lang w:val="en-CA" w:eastAsia="en-CA"/>
                  </w:rPr>
                </w:pPr>
                <w:hyperlink w:anchor="_Toc54336511" w:history="1">
                  <w:r w:rsidR="008C7B48" w:rsidRPr="003A10C3">
                    <w:rPr>
                      <w:rStyle w:val="Hyperlink"/>
                      <w:noProof/>
                    </w:rPr>
                    <w:t>Requirement 2 – Save Customer Information to File</w:t>
                  </w:r>
                  <w:r w:rsidR="008C7B48">
                    <w:rPr>
                      <w:noProof/>
                      <w:webHidden/>
                    </w:rPr>
                    <w:tab/>
                  </w:r>
                  <w:r w:rsidR="008C7B48">
                    <w:rPr>
                      <w:noProof/>
                      <w:webHidden/>
                    </w:rPr>
                    <w:fldChar w:fldCharType="begin"/>
                  </w:r>
                  <w:r w:rsidR="008C7B48">
                    <w:rPr>
                      <w:noProof/>
                      <w:webHidden/>
                    </w:rPr>
                    <w:instrText xml:space="preserve"> PAGEREF _Toc54336511 \h </w:instrText>
                  </w:r>
                  <w:r w:rsidR="008C7B48">
                    <w:rPr>
                      <w:noProof/>
                      <w:webHidden/>
                    </w:rPr>
                  </w:r>
                  <w:r w:rsidR="008C7B48">
                    <w:rPr>
                      <w:noProof/>
                      <w:webHidden/>
                    </w:rPr>
                    <w:fldChar w:fldCharType="separate"/>
                  </w:r>
                  <w:r w:rsidR="008C7B48">
                    <w:rPr>
                      <w:noProof/>
                      <w:webHidden/>
                    </w:rPr>
                    <w:t>4</w:t>
                  </w:r>
                  <w:r w:rsidR="008C7B48">
                    <w:rPr>
                      <w:noProof/>
                      <w:webHidden/>
                    </w:rPr>
                    <w:fldChar w:fldCharType="end"/>
                  </w:r>
                </w:hyperlink>
              </w:p>
              <w:p w14:paraId="42019D8C" w14:textId="20A7217A" w:rsidR="008C7B48" w:rsidRDefault="00245430">
                <w:pPr>
                  <w:pStyle w:val="TOC2"/>
                  <w:tabs>
                    <w:tab w:val="right" w:leader="dot" w:pos="7766"/>
                  </w:tabs>
                  <w:rPr>
                    <w:rFonts w:cstheme="minorBidi"/>
                    <w:noProof/>
                    <w:lang w:val="en-CA" w:eastAsia="en-CA"/>
                  </w:rPr>
                </w:pPr>
                <w:hyperlink w:anchor="_Toc54336512" w:history="1">
                  <w:r w:rsidR="008C7B48" w:rsidRPr="003A10C3">
                    <w:rPr>
                      <w:rStyle w:val="Hyperlink"/>
                      <w:noProof/>
                    </w:rPr>
                    <w:t>Web Application</w:t>
                  </w:r>
                  <w:r w:rsidR="008C7B48">
                    <w:rPr>
                      <w:noProof/>
                      <w:webHidden/>
                    </w:rPr>
                    <w:tab/>
                  </w:r>
                  <w:r w:rsidR="008C7B48">
                    <w:rPr>
                      <w:noProof/>
                      <w:webHidden/>
                    </w:rPr>
                    <w:fldChar w:fldCharType="begin"/>
                  </w:r>
                  <w:r w:rsidR="008C7B48">
                    <w:rPr>
                      <w:noProof/>
                      <w:webHidden/>
                    </w:rPr>
                    <w:instrText xml:space="preserve"> PAGEREF _Toc54336512 \h </w:instrText>
                  </w:r>
                  <w:r w:rsidR="008C7B48">
                    <w:rPr>
                      <w:noProof/>
                      <w:webHidden/>
                    </w:rPr>
                  </w:r>
                  <w:r w:rsidR="008C7B48">
                    <w:rPr>
                      <w:noProof/>
                      <w:webHidden/>
                    </w:rPr>
                    <w:fldChar w:fldCharType="separate"/>
                  </w:r>
                  <w:r w:rsidR="008C7B48">
                    <w:rPr>
                      <w:noProof/>
                      <w:webHidden/>
                    </w:rPr>
                    <w:t>5</w:t>
                  </w:r>
                  <w:r w:rsidR="008C7B48">
                    <w:rPr>
                      <w:noProof/>
                      <w:webHidden/>
                    </w:rPr>
                    <w:fldChar w:fldCharType="end"/>
                  </w:r>
                </w:hyperlink>
              </w:p>
              <w:p w14:paraId="5305E0D8" w14:textId="508D926F" w:rsidR="008C7B48" w:rsidRDefault="00245430">
                <w:pPr>
                  <w:pStyle w:val="TOC3"/>
                  <w:tabs>
                    <w:tab w:val="right" w:leader="dot" w:pos="7766"/>
                  </w:tabs>
                  <w:rPr>
                    <w:rFonts w:cstheme="minorBidi"/>
                    <w:noProof/>
                    <w:lang w:val="en-CA" w:eastAsia="en-CA"/>
                  </w:rPr>
                </w:pPr>
                <w:hyperlink w:anchor="_Toc54336513" w:history="1">
                  <w:r w:rsidR="008C7B48" w:rsidRPr="003A10C3">
                    <w:rPr>
                      <w:rStyle w:val="Hyperlink"/>
                      <w:noProof/>
                    </w:rPr>
                    <w:t>Requirement 3 – Order CRUD</w:t>
                  </w:r>
                  <w:r w:rsidR="008C7B48">
                    <w:rPr>
                      <w:noProof/>
                      <w:webHidden/>
                    </w:rPr>
                    <w:tab/>
                  </w:r>
                  <w:r w:rsidR="008C7B48">
                    <w:rPr>
                      <w:noProof/>
                      <w:webHidden/>
                    </w:rPr>
                    <w:fldChar w:fldCharType="begin"/>
                  </w:r>
                  <w:r w:rsidR="008C7B48">
                    <w:rPr>
                      <w:noProof/>
                      <w:webHidden/>
                    </w:rPr>
                    <w:instrText xml:space="preserve"> PAGEREF _Toc54336513 \h </w:instrText>
                  </w:r>
                  <w:r w:rsidR="008C7B48">
                    <w:rPr>
                      <w:noProof/>
                      <w:webHidden/>
                    </w:rPr>
                  </w:r>
                  <w:r w:rsidR="008C7B48">
                    <w:rPr>
                      <w:noProof/>
                      <w:webHidden/>
                    </w:rPr>
                    <w:fldChar w:fldCharType="separate"/>
                  </w:r>
                  <w:r w:rsidR="008C7B48">
                    <w:rPr>
                      <w:noProof/>
                      <w:webHidden/>
                    </w:rPr>
                    <w:t>5</w:t>
                  </w:r>
                  <w:r w:rsidR="008C7B48">
                    <w:rPr>
                      <w:noProof/>
                      <w:webHidden/>
                    </w:rPr>
                    <w:fldChar w:fldCharType="end"/>
                  </w:r>
                </w:hyperlink>
              </w:p>
              <w:p w14:paraId="238FA845" w14:textId="0397D5EA" w:rsidR="008C7B48" w:rsidRDefault="00245430">
                <w:pPr>
                  <w:pStyle w:val="TOC3"/>
                  <w:tabs>
                    <w:tab w:val="right" w:leader="dot" w:pos="7766"/>
                  </w:tabs>
                  <w:rPr>
                    <w:rFonts w:cstheme="minorBidi"/>
                    <w:noProof/>
                    <w:lang w:val="en-CA" w:eastAsia="en-CA"/>
                  </w:rPr>
                </w:pPr>
                <w:hyperlink w:anchor="_Toc54336514" w:history="1">
                  <w:r w:rsidR="008C7B48" w:rsidRPr="003A10C3">
                    <w:rPr>
                      <w:rStyle w:val="Hyperlink"/>
                      <w:noProof/>
                    </w:rPr>
                    <w:t>Requirement 4 – Customer CRUD</w:t>
                  </w:r>
                  <w:r w:rsidR="008C7B48">
                    <w:rPr>
                      <w:noProof/>
                      <w:webHidden/>
                    </w:rPr>
                    <w:tab/>
                  </w:r>
                  <w:r w:rsidR="008C7B48">
                    <w:rPr>
                      <w:noProof/>
                      <w:webHidden/>
                    </w:rPr>
                    <w:fldChar w:fldCharType="begin"/>
                  </w:r>
                  <w:r w:rsidR="008C7B48">
                    <w:rPr>
                      <w:noProof/>
                      <w:webHidden/>
                    </w:rPr>
                    <w:instrText xml:space="preserve"> PAGEREF _Toc54336514 \h </w:instrText>
                  </w:r>
                  <w:r w:rsidR="008C7B48">
                    <w:rPr>
                      <w:noProof/>
                      <w:webHidden/>
                    </w:rPr>
                  </w:r>
                  <w:r w:rsidR="008C7B48">
                    <w:rPr>
                      <w:noProof/>
                      <w:webHidden/>
                    </w:rPr>
                    <w:fldChar w:fldCharType="separate"/>
                  </w:r>
                  <w:r w:rsidR="008C7B48">
                    <w:rPr>
                      <w:noProof/>
                      <w:webHidden/>
                    </w:rPr>
                    <w:t>5</w:t>
                  </w:r>
                  <w:r w:rsidR="008C7B48">
                    <w:rPr>
                      <w:noProof/>
                      <w:webHidden/>
                    </w:rPr>
                    <w:fldChar w:fldCharType="end"/>
                  </w:r>
                </w:hyperlink>
              </w:p>
              <w:p w14:paraId="593724D3" w14:textId="334ED829" w:rsidR="008C7B48" w:rsidRDefault="00245430">
                <w:pPr>
                  <w:pStyle w:val="TOC2"/>
                  <w:tabs>
                    <w:tab w:val="right" w:leader="dot" w:pos="7766"/>
                  </w:tabs>
                  <w:rPr>
                    <w:rFonts w:cstheme="minorBidi"/>
                    <w:noProof/>
                    <w:lang w:val="en-CA" w:eastAsia="en-CA"/>
                  </w:rPr>
                </w:pPr>
                <w:hyperlink w:anchor="_Toc54336515" w:history="1">
                  <w:r w:rsidR="008C7B48" w:rsidRPr="003A10C3">
                    <w:rPr>
                      <w:rStyle w:val="Hyperlink"/>
                      <w:noProof/>
                    </w:rPr>
                    <w:t>Web Application Reports</w:t>
                  </w:r>
                  <w:r w:rsidR="008C7B48">
                    <w:rPr>
                      <w:noProof/>
                      <w:webHidden/>
                    </w:rPr>
                    <w:tab/>
                  </w:r>
                  <w:r w:rsidR="008C7B48">
                    <w:rPr>
                      <w:noProof/>
                      <w:webHidden/>
                    </w:rPr>
                    <w:fldChar w:fldCharType="begin"/>
                  </w:r>
                  <w:r w:rsidR="008C7B48">
                    <w:rPr>
                      <w:noProof/>
                      <w:webHidden/>
                    </w:rPr>
                    <w:instrText xml:space="preserve"> PAGEREF _Toc54336515 \h </w:instrText>
                  </w:r>
                  <w:r w:rsidR="008C7B48">
                    <w:rPr>
                      <w:noProof/>
                      <w:webHidden/>
                    </w:rPr>
                  </w:r>
                  <w:r w:rsidR="008C7B48">
                    <w:rPr>
                      <w:noProof/>
                      <w:webHidden/>
                    </w:rPr>
                    <w:fldChar w:fldCharType="separate"/>
                  </w:r>
                  <w:r w:rsidR="008C7B48">
                    <w:rPr>
                      <w:noProof/>
                      <w:webHidden/>
                    </w:rPr>
                    <w:t>5</w:t>
                  </w:r>
                  <w:r w:rsidR="008C7B48">
                    <w:rPr>
                      <w:noProof/>
                      <w:webHidden/>
                    </w:rPr>
                    <w:fldChar w:fldCharType="end"/>
                  </w:r>
                </w:hyperlink>
              </w:p>
              <w:p w14:paraId="338C909D" w14:textId="5D4E9CA4" w:rsidR="008C7B48" w:rsidRDefault="00245430">
                <w:pPr>
                  <w:pStyle w:val="TOC3"/>
                  <w:tabs>
                    <w:tab w:val="right" w:leader="dot" w:pos="7766"/>
                  </w:tabs>
                  <w:rPr>
                    <w:rFonts w:cstheme="minorBidi"/>
                    <w:noProof/>
                    <w:lang w:val="en-CA" w:eastAsia="en-CA"/>
                  </w:rPr>
                </w:pPr>
                <w:hyperlink w:anchor="_Toc54336516" w:history="1">
                  <w:r w:rsidR="008C7B48" w:rsidRPr="003A10C3">
                    <w:rPr>
                      <w:rStyle w:val="Hyperlink"/>
                      <w:noProof/>
                    </w:rPr>
                    <w:t>Requirement 5 – Monthly Order Summary</w:t>
                  </w:r>
                  <w:r w:rsidR="008C7B48">
                    <w:rPr>
                      <w:noProof/>
                      <w:webHidden/>
                    </w:rPr>
                    <w:tab/>
                  </w:r>
                  <w:r w:rsidR="008C7B48">
                    <w:rPr>
                      <w:noProof/>
                      <w:webHidden/>
                    </w:rPr>
                    <w:fldChar w:fldCharType="begin"/>
                  </w:r>
                  <w:r w:rsidR="008C7B48">
                    <w:rPr>
                      <w:noProof/>
                      <w:webHidden/>
                    </w:rPr>
                    <w:instrText xml:space="preserve"> PAGEREF _Toc54336516 \h </w:instrText>
                  </w:r>
                  <w:r w:rsidR="008C7B48">
                    <w:rPr>
                      <w:noProof/>
                      <w:webHidden/>
                    </w:rPr>
                  </w:r>
                  <w:r w:rsidR="008C7B48">
                    <w:rPr>
                      <w:noProof/>
                      <w:webHidden/>
                    </w:rPr>
                    <w:fldChar w:fldCharType="separate"/>
                  </w:r>
                  <w:r w:rsidR="008C7B48">
                    <w:rPr>
                      <w:noProof/>
                      <w:webHidden/>
                    </w:rPr>
                    <w:t>5</w:t>
                  </w:r>
                  <w:r w:rsidR="008C7B48">
                    <w:rPr>
                      <w:noProof/>
                      <w:webHidden/>
                    </w:rPr>
                    <w:fldChar w:fldCharType="end"/>
                  </w:r>
                </w:hyperlink>
              </w:p>
              <w:p w14:paraId="3294A855" w14:textId="23C6AE60" w:rsidR="008C7B48" w:rsidRDefault="00245430">
                <w:pPr>
                  <w:pStyle w:val="TOC3"/>
                  <w:tabs>
                    <w:tab w:val="right" w:leader="dot" w:pos="7766"/>
                  </w:tabs>
                  <w:rPr>
                    <w:rFonts w:cstheme="minorBidi"/>
                    <w:noProof/>
                    <w:lang w:val="en-CA" w:eastAsia="en-CA"/>
                  </w:rPr>
                </w:pPr>
                <w:hyperlink w:anchor="_Toc54336517" w:history="1">
                  <w:r w:rsidR="008C7B48" w:rsidRPr="003A10C3">
                    <w:rPr>
                      <w:rStyle w:val="Hyperlink"/>
                      <w:noProof/>
                    </w:rPr>
                    <w:t>Requirement 6 – Show Customer Summary</w:t>
                  </w:r>
                  <w:r w:rsidR="008C7B48">
                    <w:rPr>
                      <w:noProof/>
                      <w:webHidden/>
                    </w:rPr>
                    <w:tab/>
                  </w:r>
                  <w:r w:rsidR="008C7B48">
                    <w:rPr>
                      <w:noProof/>
                      <w:webHidden/>
                    </w:rPr>
                    <w:fldChar w:fldCharType="begin"/>
                  </w:r>
                  <w:r w:rsidR="008C7B48">
                    <w:rPr>
                      <w:noProof/>
                      <w:webHidden/>
                    </w:rPr>
                    <w:instrText xml:space="preserve"> PAGEREF _Toc54336517 \h </w:instrText>
                  </w:r>
                  <w:r w:rsidR="008C7B48">
                    <w:rPr>
                      <w:noProof/>
                      <w:webHidden/>
                    </w:rPr>
                  </w:r>
                  <w:r w:rsidR="008C7B48">
                    <w:rPr>
                      <w:noProof/>
                      <w:webHidden/>
                    </w:rPr>
                    <w:fldChar w:fldCharType="separate"/>
                  </w:r>
                  <w:r w:rsidR="008C7B48">
                    <w:rPr>
                      <w:noProof/>
                      <w:webHidden/>
                    </w:rPr>
                    <w:t>5</w:t>
                  </w:r>
                  <w:r w:rsidR="008C7B48">
                    <w:rPr>
                      <w:noProof/>
                      <w:webHidden/>
                    </w:rPr>
                    <w:fldChar w:fldCharType="end"/>
                  </w:r>
                </w:hyperlink>
              </w:p>
              <w:p w14:paraId="0C0AA1CB" w14:textId="05417634" w:rsidR="008C7B48" w:rsidRDefault="00245430">
                <w:pPr>
                  <w:pStyle w:val="TOC2"/>
                  <w:tabs>
                    <w:tab w:val="right" w:leader="dot" w:pos="7766"/>
                  </w:tabs>
                  <w:rPr>
                    <w:rFonts w:cstheme="minorBidi"/>
                    <w:noProof/>
                    <w:lang w:val="en-CA" w:eastAsia="en-CA"/>
                  </w:rPr>
                </w:pPr>
                <w:hyperlink w:anchor="_Toc54336518" w:history="1">
                  <w:r w:rsidR="008C7B48" w:rsidRPr="003A10C3">
                    <w:rPr>
                      <w:rStyle w:val="Hyperlink"/>
                      <w:noProof/>
                    </w:rPr>
                    <w:t>Web Services</w:t>
                  </w:r>
                  <w:r w:rsidR="008C7B48">
                    <w:rPr>
                      <w:noProof/>
                      <w:webHidden/>
                    </w:rPr>
                    <w:tab/>
                  </w:r>
                  <w:r w:rsidR="008C7B48">
                    <w:rPr>
                      <w:noProof/>
                      <w:webHidden/>
                    </w:rPr>
                    <w:fldChar w:fldCharType="begin"/>
                  </w:r>
                  <w:r w:rsidR="008C7B48">
                    <w:rPr>
                      <w:noProof/>
                      <w:webHidden/>
                    </w:rPr>
                    <w:instrText xml:space="preserve"> PAGEREF _Toc54336518 \h </w:instrText>
                  </w:r>
                  <w:r w:rsidR="008C7B48">
                    <w:rPr>
                      <w:noProof/>
                      <w:webHidden/>
                    </w:rPr>
                  </w:r>
                  <w:r w:rsidR="008C7B48">
                    <w:rPr>
                      <w:noProof/>
                      <w:webHidden/>
                    </w:rPr>
                    <w:fldChar w:fldCharType="separate"/>
                  </w:r>
                  <w:r w:rsidR="008C7B48">
                    <w:rPr>
                      <w:noProof/>
                      <w:webHidden/>
                    </w:rPr>
                    <w:t>5</w:t>
                  </w:r>
                  <w:r w:rsidR="008C7B48">
                    <w:rPr>
                      <w:noProof/>
                      <w:webHidden/>
                    </w:rPr>
                    <w:fldChar w:fldCharType="end"/>
                  </w:r>
                </w:hyperlink>
              </w:p>
              <w:p w14:paraId="0EEDA537" w14:textId="0C602092" w:rsidR="008C7B48" w:rsidRDefault="00245430">
                <w:pPr>
                  <w:pStyle w:val="TOC3"/>
                  <w:tabs>
                    <w:tab w:val="right" w:leader="dot" w:pos="7766"/>
                  </w:tabs>
                  <w:rPr>
                    <w:rFonts w:cstheme="minorBidi"/>
                    <w:noProof/>
                    <w:lang w:val="en-CA" w:eastAsia="en-CA"/>
                  </w:rPr>
                </w:pPr>
                <w:hyperlink w:anchor="_Toc54336519" w:history="1">
                  <w:r w:rsidR="008C7B48" w:rsidRPr="003A10C3">
                    <w:rPr>
                      <w:rStyle w:val="Hyperlink"/>
                      <w:noProof/>
                    </w:rPr>
                    <w:t>Requirement 7 – Order Service</w:t>
                  </w:r>
                  <w:r w:rsidR="008C7B48">
                    <w:rPr>
                      <w:noProof/>
                      <w:webHidden/>
                    </w:rPr>
                    <w:tab/>
                  </w:r>
                  <w:r w:rsidR="008C7B48">
                    <w:rPr>
                      <w:noProof/>
                      <w:webHidden/>
                    </w:rPr>
                    <w:fldChar w:fldCharType="begin"/>
                  </w:r>
                  <w:r w:rsidR="008C7B48">
                    <w:rPr>
                      <w:noProof/>
                      <w:webHidden/>
                    </w:rPr>
                    <w:instrText xml:space="preserve"> PAGEREF _Toc54336519 \h </w:instrText>
                  </w:r>
                  <w:r w:rsidR="008C7B48">
                    <w:rPr>
                      <w:noProof/>
                      <w:webHidden/>
                    </w:rPr>
                  </w:r>
                  <w:r w:rsidR="008C7B48">
                    <w:rPr>
                      <w:noProof/>
                      <w:webHidden/>
                    </w:rPr>
                    <w:fldChar w:fldCharType="separate"/>
                  </w:r>
                  <w:r w:rsidR="008C7B48">
                    <w:rPr>
                      <w:noProof/>
                      <w:webHidden/>
                    </w:rPr>
                    <w:t>5</w:t>
                  </w:r>
                  <w:r w:rsidR="008C7B48">
                    <w:rPr>
                      <w:noProof/>
                      <w:webHidden/>
                    </w:rPr>
                    <w:fldChar w:fldCharType="end"/>
                  </w:r>
                </w:hyperlink>
              </w:p>
              <w:p w14:paraId="4DE7F8DC" w14:textId="6AA37A94" w:rsidR="008C7B48" w:rsidRDefault="00245430">
                <w:pPr>
                  <w:pStyle w:val="TOC3"/>
                  <w:tabs>
                    <w:tab w:val="right" w:leader="dot" w:pos="7766"/>
                  </w:tabs>
                  <w:rPr>
                    <w:rFonts w:cstheme="minorBidi"/>
                    <w:noProof/>
                    <w:lang w:val="en-CA" w:eastAsia="en-CA"/>
                  </w:rPr>
                </w:pPr>
                <w:hyperlink w:anchor="_Toc54336520" w:history="1">
                  <w:r w:rsidR="008C7B48" w:rsidRPr="003A10C3">
                    <w:rPr>
                      <w:rStyle w:val="Hyperlink"/>
                      <w:noProof/>
                    </w:rPr>
                    <w:t>Requirement 8 – Customer Service</w:t>
                  </w:r>
                  <w:r w:rsidR="008C7B48">
                    <w:rPr>
                      <w:noProof/>
                      <w:webHidden/>
                    </w:rPr>
                    <w:tab/>
                  </w:r>
                  <w:r w:rsidR="008C7B48">
                    <w:rPr>
                      <w:noProof/>
                      <w:webHidden/>
                    </w:rPr>
                    <w:fldChar w:fldCharType="begin"/>
                  </w:r>
                  <w:r w:rsidR="008C7B48">
                    <w:rPr>
                      <w:noProof/>
                      <w:webHidden/>
                    </w:rPr>
                    <w:instrText xml:space="preserve"> PAGEREF _Toc54336520 \h </w:instrText>
                  </w:r>
                  <w:r w:rsidR="008C7B48">
                    <w:rPr>
                      <w:noProof/>
                      <w:webHidden/>
                    </w:rPr>
                  </w:r>
                  <w:r w:rsidR="008C7B48">
                    <w:rPr>
                      <w:noProof/>
                      <w:webHidden/>
                    </w:rPr>
                    <w:fldChar w:fldCharType="separate"/>
                  </w:r>
                  <w:r w:rsidR="008C7B48">
                    <w:rPr>
                      <w:noProof/>
                      <w:webHidden/>
                    </w:rPr>
                    <w:t>6</w:t>
                  </w:r>
                  <w:r w:rsidR="008C7B48">
                    <w:rPr>
                      <w:noProof/>
                      <w:webHidden/>
                    </w:rPr>
                    <w:fldChar w:fldCharType="end"/>
                  </w:r>
                </w:hyperlink>
              </w:p>
              <w:p w14:paraId="5742ED82" w14:textId="53FD8EAF" w:rsidR="008C7B48" w:rsidRDefault="00245430">
                <w:pPr>
                  <w:pStyle w:val="TOC1"/>
                  <w:tabs>
                    <w:tab w:val="right" w:leader="dot" w:pos="7766"/>
                  </w:tabs>
                  <w:rPr>
                    <w:rFonts w:cstheme="minorBidi"/>
                    <w:noProof/>
                    <w:lang w:val="en-CA" w:eastAsia="en-CA"/>
                  </w:rPr>
                </w:pPr>
                <w:hyperlink w:anchor="_Toc54336521" w:history="1">
                  <w:r w:rsidR="008C7B48" w:rsidRPr="003A10C3">
                    <w:rPr>
                      <w:rStyle w:val="Hyperlink"/>
                      <w:noProof/>
                    </w:rPr>
                    <w:t>Appendix A: Team Assignments</w:t>
                  </w:r>
                  <w:r w:rsidR="008C7B48">
                    <w:rPr>
                      <w:noProof/>
                      <w:webHidden/>
                    </w:rPr>
                    <w:tab/>
                  </w:r>
                  <w:r w:rsidR="008C7B48">
                    <w:rPr>
                      <w:noProof/>
                      <w:webHidden/>
                    </w:rPr>
                    <w:fldChar w:fldCharType="begin"/>
                  </w:r>
                  <w:r w:rsidR="008C7B48">
                    <w:rPr>
                      <w:noProof/>
                      <w:webHidden/>
                    </w:rPr>
                    <w:instrText xml:space="preserve"> PAGEREF _Toc54336521 \h </w:instrText>
                  </w:r>
                  <w:r w:rsidR="008C7B48">
                    <w:rPr>
                      <w:noProof/>
                      <w:webHidden/>
                    </w:rPr>
                  </w:r>
                  <w:r w:rsidR="008C7B48">
                    <w:rPr>
                      <w:noProof/>
                      <w:webHidden/>
                    </w:rPr>
                    <w:fldChar w:fldCharType="separate"/>
                  </w:r>
                  <w:r w:rsidR="008C7B48">
                    <w:rPr>
                      <w:noProof/>
                      <w:webHidden/>
                    </w:rPr>
                    <w:t>7</w:t>
                  </w:r>
                  <w:r w:rsidR="008C7B48">
                    <w:rPr>
                      <w:noProof/>
                      <w:webHidden/>
                    </w:rPr>
                    <w:fldChar w:fldCharType="end"/>
                  </w:r>
                </w:hyperlink>
              </w:p>
              <w:p w14:paraId="3D9E690C" w14:textId="648E2510" w:rsidR="008C7B48" w:rsidRDefault="00245430">
                <w:pPr>
                  <w:pStyle w:val="TOC1"/>
                  <w:tabs>
                    <w:tab w:val="right" w:leader="dot" w:pos="7766"/>
                  </w:tabs>
                  <w:rPr>
                    <w:rFonts w:cstheme="minorBidi"/>
                    <w:noProof/>
                    <w:lang w:val="en-CA" w:eastAsia="en-CA"/>
                  </w:rPr>
                </w:pPr>
                <w:hyperlink w:anchor="_Toc54336522" w:history="1">
                  <w:r w:rsidR="008C7B48" w:rsidRPr="003A10C3">
                    <w:rPr>
                      <w:rStyle w:val="Hyperlink"/>
                      <w:noProof/>
                    </w:rPr>
                    <w:t>Appendix B: Issues Backlog</w:t>
                  </w:r>
                  <w:r w:rsidR="008C7B48">
                    <w:rPr>
                      <w:noProof/>
                      <w:webHidden/>
                    </w:rPr>
                    <w:tab/>
                  </w:r>
                  <w:r w:rsidR="008C7B48">
                    <w:rPr>
                      <w:noProof/>
                      <w:webHidden/>
                    </w:rPr>
                    <w:fldChar w:fldCharType="begin"/>
                  </w:r>
                  <w:r w:rsidR="008C7B48">
                    <w:rPr>
                      <w:noProof/>
                      <w:webHidden/>
                    </w:rPr>
                    <w:instrText xml:space="preserve"> PAGEREF _Toc54336522 \h </w:instrText>
                  </w:r>
                  <w:r w:rsidR="008C7B48">
                    <w:rPr>
                      <w:noProof/>
                      <w:webHidden/>
                    </w:rPr>
                  </w:r>
                  <w:r w:rsidR="008C7B48">
                    <w:rPr>
                      <w:noProof/>
                      <w:webHidden/>
                    </w:rPr>
                    <w:fldChar w:fldCharType="separate"/>
                  </w:r>
                  <w:r w:rsidR="008C7B48">
                    <w:rPr>
                      <w:noProof/>
                      <w:webHidden/>
                    </w:rPr>
                    <w:t>8</w:t>
                  </w:r>
                  <w:r w:rsidR="008C7B48">
                    <w:rPr>
                      <w:noProof/>
                      <w:webHidden/>
                    </w:rPr>
                    <w:fldChar w:fldCharType="end"/>
                  </w:r>
                </w:hyperlink>
              </w:p>
              <w:p w14:paraId="0130BC84" w14:textId="57585B8C" w:rsidR="008C7B48" w:rsidRDefault="00245430">
                <w:pPr>
                  <w:pStyle w:val="TOC1"/>
                  <w:tabs>
                    <w:tab w:val="right" w:leader="dot" w:pos="7766"/>
                  </w:tabs>
                  <w:rPr>
                    <w:rFonts w:cstheme="minorBidi"/>
                    <w:noProof/>
                    <w:lang w:val="en-CA" w:eastAsia="en-CA"/>
                  </w:rPr>
                </w:pPr>
                <w:hyperlink w:anchor="_Toc54336523" w:history="1">
                  <w:r w:rsidR="008C7B48" w:rsidRPr="003A10C3">
                    <w:rPr>
                      <w:rStyle w:val="Hyperlink"/>
                      <w:noProof/>
                    </w:rPr>
                    <w:t>Appendix C: Item Details from 1201</w:t>
                  </w:r>
                  <w:r w:rsidR="008C7B48">
                    <w:rPr>
                      <w:noProof/>
                      <w:webHidden/>
                    </w:rPr>
                    <w:tab/>
                  </w:r>
                  <w:r w:rsidR="008C7B48">
                    <w:rPr>
                      <w:noProof/>
                      <w:webHidden/>
                    </w:rPr>
                    <w:fldChar w:fldCharType="begin"/>
                  </w:r>
                  <w:r w:rsidR="008C7B48">
                    <w:rPr>
                      <w:noProof/>
                      <w:webHidden/>
                    </w:rPr>
                    <w:instrText xml:space="preserve"> PAGEREF _Toc54336523 \h </w:instrText>
                  </w:r>
                  <w:r w:rsidR="008C7B48">
                    <w:rPr>
                      <w:noProof/>
                      <w:webHidden/>
                    </w:rPr>
                  </w:r>
                  <w:r w:rsidR="008C7B48">
                    <w:rPr>
                      <w:noProof/>
                      <w:webHidden/>
                    </w:rPr>
                    <w:fldChar w:fldCharType="separate"/>
                  </w:r>
                  <w:r w:rsidR="008C7B48">
                    <w:rPr>
                      <w:noProof/>
                      <w:webHidden/>
                    </w:rPr>
                    <w:t>10</w:t>
                  </w:r>
                  <w:r w:rsidR="008C7B48">
                    <w:rPr>
                      <w:noProof/>
                      <w:webHidden/>
                    </w:rPr>
                    <w:fldChar w:fldCharType="end"/>
                  </w:r>
                </w:hyperlink>
              </w:p>
              <w:p w14:paraId="13A4531B" w14:textId="45BCCE8C" w:rsidR="00F21ED0" w:rsidRDefault="00F21ED0">
                <w:r>
                  <w:rPr>
                    <w:b/>
                    <w:bCs/>
                    <w:noProof/>
                  </w:rPr>
                  <w:fldChar w:fldCharType="end"/>
                </w:r>
              </w:p>
            </w:sdtContent>
          </w:sdt>
          <w:p w14:paraId="7CCDE8CD" w14:textId="11702D5A" w:rsidR="00447F08" w:rsidRDefault="00447F08" w:rsidP="00447F08"/>
        </w:tc>
      </w:tr>
    </w:tbl>
    <w:p w14:paraId="0F437615" w14:textId="77777777" w:rsidR="00E070CB" w:rsidRDefault="00E070CB"/>
    <w:p w14:paraId="4232C868" w14:textId="77777777" w:rsidR="000F6C96" w:rsidRDefault="000F6C96" w:rsidP="007F7109">
      <w:pPr>
        <w:pStyle w:val="Heading1"/>
      </w:pPr>
      <w:bookmarkStart w:id="0" w:name="_Toc54336502"/>
      <w:r>
        <w:t>Overview</w:t>
      </w:r>
      <w:bookmarkEnd w:id="0"/>
    </w:p>
    <w:p w14:paraId="598BC230" w14:textId="0C16578A" w:rsidR="000F6C96" w:rsidRDefault="000F6C96" w:rsidP="000F6C96">
      <w:r>
        <w:t xml:space="preserve">Welcome to the CIS2232 project.  It will require implementation of the basic outcomes of the course.  The project </w:t>
      </w:r>
      <w:r w:rsidR="00636D24">
        <w:t>must</w:t>
      </w:r>
      <w:r>
        <w:t xml:space="preserve"> work with the environment for the CIS development team.  The system code will adhere to CIS standards.  This includes naming and commenting conventions. The project should follow an object-oriented design with packages used to organize classes.  These are constraints put on the development based on the organizational standards.</w:t>
      </w:r>
    </w:p>
    <w:p w14:paraId="261C24C9" w14:textId="40CC1543" w:rsidR="000F6C96" w:rsidRDefault="000F6C96" w:rsidP="000F6C96">
      <w:pPr>
        <w:rPr>
          <w:lang w:eastAsia="ja-JP"/>
        </w:rPr>
      </w:pPr>
      <w:r>
        <w:rPr>
          <w:lang w:eastAsia="ja-JP"/>
        </w:rPr>
        <w:t>Although most of the requirements are individual, teams must complete some</w:t>
      </w:r>
      <w:r w:rsidR="00157381">
        <w:rPr>
          <w:lang w:eastAsia="ja-JP"/>
        </w:rPr>
        <w:t xml:space="preserve"> </w:t>
      </w:r>
      <w:r>
        <w:rPr>
          <w:lang w:eastAsia="ja-JP"/>
        </w:rPr>
        <w:t xml:space="preserve">together.  </w:t>
      </w:r>
    </w:p>
    <w:p w14:paraId="20BBFD33" w14:textId="77777777" w:rsidR="000F6C96" w:rsidRDefault="000F6C96" w:rsidP="000F6C96">
      <w:pPr>
        <w:pStyle w:val="ListParagraph"/>
        <w:numPr>
          <w:ilvl w:val="0"/>
          <w:numId w:val="1"/>
        </w:numPr>
        <w:rPr>
          <w:lang w:eastAsia="ja-JP"/>
        </w:rPr>
      </w:pPr>
      <w:r>
        <w:rPr>
          <w:lang w:eastAsia="ja-JP"/>
        </w:rPr>
        <w:t>The project manager (aka learning manager) will assign a color scheme to each team.</w:t>
      </w:r>
    </w:p>
    <w:p w14:paraId="66ED609F" w14:textId="77777777" w:rsidR="000F6C96" w:rsidRDefault="000F6C96" w:rsidP="000F6C96">
      <w:pPr>
        <w:pStyle w:val="ListParagraph"/>
        <w:numPr>
          <w:ilvl w:val="0"/>
          <w:numId w:val="1"/>
        </w:numPr>
        <w:rPr>
          <w:lang w:eastAsia="ja-JP"/>
        </w:rPr>
      </w:pPr>
      <w:r>
        <w:t xml:space="preserve">The developer will build the system according to Object-oriented design principles.   </w:t>
      </w:r>
    </w:p>
    <w:p w14:paraId="3BA09E76" w14:textId="0BE903B9" w:rsidR="000F6C96" w:rsidRDefault="000F6C96" w:rsidP="000F6C96">
      <w:pPr>
        <w:pStyle w:val="ListParagraph"/>
        <w:numPr>
          <w:ilvl w:val="0"/>
          <w:numId w:val="1"/>
        </w:numPr>
        <w:rPr>
          <w:lang w:eastAsia="ja-JP"/>
        </w:rPr>
      </w:pPr>
      <w:r>
        <w:t xml:space="preserve">The </w:t>
      </w:r>
      <w:proofErr w:type="spellStart"/>
      <w:r>
        <w:t>createDatabase.sql</w:t>
      </w:r>
      <w:proofErr w:type="spellEnd"/>
      <w:r>
        <w:t xml:space="preserve"> file will create the application database.  The learning manager must approve any changes to the database</w:t>
      </w:r>
      <w:r w:rsidR="00233D38">
        <w:t xml:space="preserve"> structure</w:t>
      </w:r>
      <w:r>
        <w:t xml:space="preserve">.  </w:t>
      </w:r>
    </w:p>
    <w:p w14:paraId="054093F2" w14:textId="33A3F57A" w:rsidR="00D41C04" w:rsidRDefault="00D41C04" w:rsidP="000F6C96">
      <w:pPr>
        <w:pStyle w:val="ListParagraph"/>
        <w:numPr>
          <w:ilvl w:val="0"/>
          <w:numId w:val="1"/>
        </w:numPr>
        <w:rPr>
          <w:lang w:eastAsia="ja-JP"/>
        </w:rPr>
      </w:pPr>
      <w:r>
        <w:t>The due dates for sprints are contained in the SAM calendar.</w:t>
      </w:r>
    </w:p>
    <w:p w14:paraId="1BEBE185" w14:textId="0A818A66" w:rsidR="000F6C96" w:rsidRDefault="002A0A01" w:rsidP="002A0A01">
      <w:pPr>
        <w:pStyle w:val="Heading2"/>
      </w:pPr>
      <w:bookmarkStart w:id="1" w:name="_Toc54336503"/>
      <w:r>
        <w:t>Additional Resources</w:t>
      </w:r>
      <w:bookmarkEnd w:id="1"/>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Caption w:val="Online Resources"/>
        <w:tblDescription w:val="Resources available for further background information."/>
      </w:tblPr>
      <w:tblGrid>
        <w:gridCol w:w="2960"/>
        <w:gridCol w:w="6400"/>
      </w:tblGrid>
      <w:tr w:rsidR="000F6C96" w14:paraId="2AFE2973" w14:textId="77777777" w:rsidTr="00C102AA">
        <w:tc>
          <w:tcPr>
            <w:tcW w:w="2960" w:type="dxa"/>
            <w:shd w:val="clear" w:color="auto" w:fill="FAF8ED" w:themeFill="accent3" w:themeFillTint="33"/>
            <w:tcMar>
              <w:top w:w="100" w:type="dxa"/>
              <w:left w:w="100" w:type="dxa"/>
              <w:bottom w:w="100" w:type="dxa"/>
              <w:right w:w="100" w:type="dxa"/>
            </w:tcMar>
          </w:tcPr>
          <w:p w14:paraId="43377E30" w14:textId="77777777" w:rsidR="000F6C96" w:rsidRDefault="000F6C96" w:rsidP="00C102AA">
            <w:pPr>
              <w:widowControl w:val="0"/>
              <w:spacing w:line="240" w:lineRule="auto"/>
            </w:pPr>
            <w:r>
              <w:t>CIS Website</w:t>
            </w:r>
          </w:p>
        </w:tc>
        <w:tc>
          <w:tcPr>
            <w:tcW w:w="6400" w:type="dxa"/>
            <w:shd w:val="clear" w:color="auto" w:fill="FAF8ED" w:themeFill="accent3" w:themeFillTint="33"/>
            <w:tcMar>
              <w:top w:w="100" w:type="dxa"/>
              <w:left w:w="100" w:type="dxa"/>
              <w:bottom w:w="100" w:type="dxa"/>
              <w:right w:w="100" w:type="dxa"/>
            </w:tcMar>
          </w:tcPr>
          <w:p w14:paraId="42F0CD3B" w14:textId="77777777" w:rsidR="000F6C96" w:rsidRDefault="00245430" w:rsidP="00C102AA">
            <w:hyperlink r:id="rId11" w:history="1">
              <w:r w:rsidR="000F6C96" w:rsidRPr="004C1855">
                <w:rPr>
                  <w:rStyle w:val="Hyperlink"/>
                </w:rPr>
                <w:t>http://www.hollandcollege.com/programs/computer-information-systems/</w:t>
              </w:r>
            </w:hyperlink>
          </w:p>
        </w:tc>
      </w:tr>
      <w:tr w:rsidR="0016298D" w14:paraId="26D3C1BD" w14:textId="77777777" w:rsidTr="00C102AA">
        <w:tc>
          <w:tcPr>
            <w:tcW w:w="2960" w:type="dxa"/>
            <w:shd w:val="clear" w:color="auto" w:fill="FAF8ED" w:themeFill="accent3" w:themeFillTint="33"/>
            <w:tcMar>
              <w:top w:w="100" w:type="dxa"/>
              <w:left w:w="100" w:type="dxa"/>
              <w:bottom w:w="100" w:type="dxa"/>
              <w:right w:w="100" w:type="dxa"/>
            </w:tcMar>
          </w:tcPr>
          <w:p w14:paraId="1786E8D0" w14:textId="4DD5CF5A" w:rsidR="0016298D" w:rsidRDefault="0016298D" w:rsidP="00C102AA">
            <w:pPr>
              <w:widowControl w:val="0"/>
              <w:spacing w:line="240" w:lineRule="auto"/>
            </w:pPr>
            <w:r>
              <w:t>Create database script</w:t>
            </w:r>
          </w:p>
        </w:tc>
        <w:tc>
          <w:tcPr>
            <w:tcW w:w="6400" w:type="dxa"/>
            <w:shd w:val="clear" w:color="auto" w:fill="FAF8ED" w:themeFill="accent3" w:themeFillTint="33"/>
            <w:tcMar>
              <w:top w:w="100" w:type="dxa"/>
              <w:left w:w="100" w:type="dxa"/>
              <w:bottom w:w="100" w:type="dxa"/>
              <w:right w:w="100" w:type="dxa"/>
            </w:tcMar>
          </w:tcPr>
          <w:p w14:paraId="2D9E23E5" w14:textId="4DC1197C" w:rsidR="0016298D" w:rsidRDefault="003504F5" w:rsidP="00C102AA">
            <w:r>
              <w:t>To be provided in CIS2232_20202021_project repository.</w:t>
            </w:r>
          </w:p>
        </w:tc>
      </w:tr>
      <w:tr w:rsidR="00182728" w14:paraId="22FEB1DF" w14:textId="77777777" w:rsidTr="00C102AA">
        <w:tc>
          <w:tcPr>
            <w:tcW w:w="2960" w:type="dxa"/>
            <w:shd w:val="clear" w:color="auto" w:fill="FAF8ED" w:themeFill="accent3" w:themeFillTint="33"/>
            <w:tcMar>
              <w:top w:w="100" w:type="dxa"/>
              <w:left w:w="100" w:type="dxa"/>
              <w:bottom w:w="100" w:type="dxa"/>
              <w:right w:w="100" w:type="dxa"/>
            </w:tcMar>
          </w:tcPr>
          <w:p w14:paraId="7299B2B3" w14:textId="3CFB02B8" w:rsidR="00182728" w:rsidRDefault="00182728" w:rsidP="00C102AA">
            <w:pPr>
              <w:widowControl w:val="0"/>
              <w:spacing w:line="240" w:lineRule="auto"/>
            </w:pPr>
          </w:p>
        </w:tc>
        <w:tc>
          <w:tcPr>
            <w:tcW w:w="6400" w:type="dxa"/>
            <w:shd w:val="clear" w:color="auto" w:fill="FAF8ED" w:themeFill="accent3" w:themeFillTint="33"/>
            <w:tcMar>
              <w:top w:w="100" w:type="dxa"/>
              <w:left w:w="100" w:type="dxa"/>
              <w:bottom w:w="100" w:type="dxa"/>
              <w:right w:w="100" w:type="dxa"/>
            </w:tcMar>
          </w:tcPr>
          <w:p w14:paraId="0D697D75" w14:textId="4B8EB678" w:rsidR="00182728" w:rsidRDefault="00182728" w:rsidP="00C102AA"/>
        </w:tc>
      </w:tr>
    </w:tbl>
    <w:p w14:paraId="7C6A7FBA" w14:textId="01D6AA0D" w:rsidR="000F6C96" w:rsidRDefault="000F6C96" w:rsidP="000F6C96"/>
    <w:p w14:paraId="1CB3107D" w14:textId="77777777" w:rsidR="000F6C96" w:rsidRDefault="000F6C96" w:rsidP="000F6C96">
      <w:pPr>
        <w:pStyle w:val="Heading2"/>
      </w:pPr>
      <w:bookmarkStart w:id="2" w:name="_Toc54336504"/>
      <w:r>
        <w:t>Common Requirements:</w:t>
      </w:r>
      <w:bookmarkEnd w:id="2"/>
    </w:p>
    <w:p w14:paraId="4B835A11" w14:textId="500C8010" w:rsidR="000F6C96" w:rsidRDefault="000F6C96" w:rsidP="000F6C96">
      <w:pPr>
        <w:numPr>
          <w:ilvl w:val="0"/>
          <w:numId w:val="12"/>
        </w:numPr>
        <w:spacing w:before="100" w:beforeAutospacing="1" w:after="100" w:afterAutospacing="1" w:line="240" w:lineRule="auto"/>
      </w:pPr>
      <w:r>
        <w:t xml:space="preserve">All projects must have an about option.  In this page, the </w:t>
      </w:r>
      <w:r w:rsidR="000501E4">
        <w:t xml:space="preserve">information about </w:t>
      </w:r>
      <w:r w:rsidR="004726C9">
        <w:t>the developers must be provided.</w:t>
      </w:r>
    </w:p>
    <w:p w14:paraId="23E9D148" w14:textId="77777777" w:rsidR="000F6C96" w:rsidRDefault="000F6C96" w:rsidP="000F6C96">
      <w:pPr>
        <w:numPr>
          <w:ilvl w:val="0"/>
          <w:numId w:val="12"/>
        </w:numPr>
        <w:spacing w:before="100" w:beforeAutospacing="1" w:after="100" w:afterAutospacing="1" w:line="240" w:lineRule="auto"/>
      </w:pPr>
      <w:r>
        <w:t>Developer to use Bitbucket for project version control.  The developer must complete the readme in Bitbucket for the project.</w:t>
      </w:r>
    </w:p>
    <w:p w14:paraId="5C0E70ED" w14:textId="77777777" w:rsidR="000F6C96" w:rsidRDefault="000F6C96" w:rsidP="000F6C96">
      <w:pPr>
        <w:pStyle w:val="Heading2"/>
      </w:pPr>
      <w:bookmarkStart w:id="3" w:name="_Toc54336505"/>
      <w:r>
        <w:t>Database Notes:</w:t>
      </w:r>
      <w:bookmarkEnd w:id="3"/>
    </w:p>
    <w:p w14:paraId="310F0FA9" w14:textId="62999DE6" w:rsidR="000F6C96" w:rsidRDefault="000F6C96" w:rsidP="000F6C96">
      <w:pPr>
        <w:numPr>
          <w:ilvl w:val="0"/>
          <w:numId w:val="13"/>
        </w:numPr>
        <w:spacing w:before="100" w:beforeAutospacing="1" w:after="100" w:afterAutospacing="1" w:line="240" w:lineRule="auto"/>
      </w:pPr>
      <w:r>
        <w:t>When deploying to Linux database table</w:t>
      </w:r>
      <w:r w:rsidR="0025229A">
        <w:t xml:space="preserve"> and </w:t>
      </w:r>
      <w:r>
        <w:t xml:space="preserve">field names </w:t>
      </w:r>
      <w:r w:rsidRPr="00037BFB">
        <w:rPr>
          <w:color w:val="FF0000"/>
        </w:rPr>
        <w:t>are case sensitive!  </w:t>
      </w:r>
      <w:r>
        <w:t>Be sure to use database-naming standards and be case specific in your Java code.  Things may work localhost but not when deployed to the Linux web server.</w:t>
      </w:r>
    </w:p>
    <w:p w14:paraId="29D89EE3" w14:textId="0A3FD716" w:rsidR="000F6C96" w:rsidRDefault="000F6C96" w:rsidP="000F6C96">
      <w:pPr>
        <w:numPr>
          <w:ilvl w:val="0"/>
          <w:numId w:val="13"/>
        </w:numPr>
        <w:spacing w:before="100" w:beforeAutospacing="1" w:after="100" w:afterAutospacing="1" w:line="240" w:lineRule="auto"/>
      </w:pPr>
      <w:r>
        <w:t>The foreign key constraints are not part of this project. This is to simplify the class structure while using Spring Data JPA.</w:t>
      </w:r>
    </w:p>
    <w:p w14:paraId="4E2B2B7A" w14:textId="680CC4F4" w:rsidR="0032500D" w:rsidRDefault="00D41C04" w:rsidP="000F6C96">
      <w:pPr>
        <w:numPr>
          <w:ilvl w:val="0"/>
          <w:numId w:val="13"/>
        </w:numPr>
        <w:spacing w:before="100" w:beforeAutospacing="1" w:after="100" w:afterAutospacing="1" w:line="240" w:lineRule="auto"/>
      </w:pPr>
      <w:r>
        <w:t>Most</w:t>
      </w:r>
      <w:r w:rsidR="0032500D">
        <w:t xml:space="preserve"> dates are stored as </w:t>
      </w:r>
      <w:proofErr w:type="gramStart"/>
      <w:r w:rsidR="0032500D">
        <w:t>varchar</w:t>
      </w:r>
      <w:r w:rsidR="00090073">
        <w:t>(</w:t>
      </w:r>
      <w:proofErr w:type="gramEnd"/>
      <w:r w:rsidR="00090073">
        <w:t>8)</w:t>
      </w:r>
      <w:r w:rsidR="0032500D">
        <w:t xml:space="preserve"> and </w:t>
      </w:r>
      <w:proofErr w:type="spellStart"/>
      <w:r w:rsidR="0032500D">
        <w:t>yyyymmdd</w:t>
      </w:r>
      <w:proofErr w:type="spellEnd"/>
      <w:r w:rsidR="0032500D">
        <w:t xml:space="preserve"> format.</w:t>
      </w:r>
    </w:p>
    <w:p w14:paraId="765431CB" w14:textId="77777777" w:rsidR="000F6C96" w:rsidRDefault="000F6C96" w:rsidP="000F6C96">
      <w:pPr>
        <w:pStyle w:val="Heading2"/>
      </w:pPr>
      <w:bookmarkStart w:id="4" w:name="_Toc54336506"/>
      <w:r>
        <w:t xml:space="preserve">Distribution of </w:t>
      </w:r>
      <w:r w:rsidRPr="00BE1E5B">
        <w:t>work</w:t>
      </w:r>
      <w:bookmarkEnd w:id="4"/>
    </w:p>
    <w:p w14:paraId="170735F4" w14:textId="5035060A" w:rsidR="000F6C96" w:rsidRDefault="000F6C96" w:rsidP="000F6C96">
      <w:pPr>
        <w:rPr>
          <w:lang w:eastAsia="ja-JP"/>
        </w:rPr>
      </w:pPr>
      <w:r>
        <w:rPr>
          <w:lang w:eastAsia="ja-JP"/>
        </w:rPr>
        <w:t xml:space="preserve">Teams of </w:t>
      </w:r>
      <w:r w:rsidR="00706E2F">
        <w:rPr>
          <w:lang w:eastAsia="ja-JP"/>
        </w:rPr>
        <w:t xml:space="preserve">developers </w:t>
      </w:r>
      <w:r>
        <w:rPr>
          <w:lang w:eastAsia="ja-JP"/>
        </w:rPr>
        <w:t xml:space="preserve">will complete the project.  Working together will be encouraged, but the assigned tasks are independent of one another.  Working as a team will allow a more </w:t>
      </w:r>
      <w:r w:rsidR="005C7B1D">
        <w:rPr>
          <w:lang w:eastAsia="ja-JP"/>
        </w:rPr>
        <w:t>real-life</w:t>
      </w:r>
      <w:r>
        <w:rPr>
          <w:lang w:eastAsia="ja-JP"/>
        </w:rPr>
        <w:t xml:space="preserve"> experience.  </w:t>
      </w:r>
      <w:r w:rsidR="00706E2F">
        <w:rPr>
          <w:lang w:eastAsia="ja-JP"/>
        </w:rPr>
        <w:t xml:space="preserve">Each developer is responsible for only their assigned requirements.  </w:t>
      </w:r>
      <w:r>
        <w:rPr>
          <w:lang w:eastAsia="ja-JP"/>
        </w:rPr>
        <w:t>See Appendix A for team assignments.</w:t>
      </w:r>
    </w:p>
    <w:tbl>
      <w:tblPr>
        <w:tblStyle w:val="TableGrid"/>
        <w:tblW w:w="0" w:type="auto"/>
        <w:tblLook w:val="04A0" w:firstRow="1" w:lastRow="0" w:firstColumn="1" w:lastColumn="0" w:noHBand="0" w:noVBand="1"/>
      </w:tblPr>
      <w:tblGrid>
        <w:gridCol w:w="2624"/>
        <w:gridCol w:w="2571"/>
      </w:tblGrid>
      <w:tr w:rsidR="000F6C96" w14:paraId="2C721221" w14:textId="77777777" w:rsidTr="00C102AA">
        <w:tc>
          <w:tcPr>
            <w:tcW w:w="2624" w:type="dxa"/>
            <w:shd w:val="clear" w:color="auto" w:fill="F5F1DB" w:themeFill="accent3" w:themeFillTint="66"/>
          </w:tcPr>
          <w:p w14:paraId="0AAD9933" w14:textId="77777777" w:rsidR="000F6C96" w:rsidRDefault="000F6C96" w:rsidP="00C102AA">
            <w:r>
              <w:t>Name</w:t>
            </w:r>
          </w:p>
        </w:tc>
        <w:tc>
          <w:tcPr>
            <w:tcW w:w="2571" w:type="dxa"/>
            <w:shd w:val="clear" w:color="auto" w:fill="F5F1DB" w:themeFill="accent3" w:themeFillTint="66"/>
          </w:tcPr>
          <w:p w14:paraId="40DAFEE9" w14:textId="41FBD9B7" w:rsidR="000F6C96" w:rsidRDefault="000F6C96" w:rsidP="00C102AA">
            <w:r>
              <w:t>Business Requirement</w:t>
            </w:r>
            <w:r w:rsidR="00706E2F">
              <w:t>s</w:t>
            </w:r>
          </w:p>
        </w:tc>
      </w:tr>
      <w:tr w:rsidR="000F6C96" w14:paraId="113444B5" w14:textId="77777777" w:rsidTr="00C102AA">
        <w:tc>
          <w:tcPr>
            <w:tcW w:w="2624" w:type="dxa"/>
            <w:shd w:val="clear" w:color="auto" w:fill="F5F1DB" w:themeFill="accent3" w:themeFillTint="66"/>
          </w:tcPr>
          <w:p w14:paraId="2F2E3B87" w14:textId="77777777" w:rsidR="000F6C96" w:rsidRDefault="000F6C96" w:rsidP="00C102AA">
            <w:r>
              <w:t>Team member 1</w:t>
            </w:r>
          </w:p>
        </w:tc>
        <w:tc>
          <w:tcPr>
            <w:tcW w:w="2571" w:type="dxa"/>
            <w:shd w:val="clear" w:color="auto" w:fill="F5F1DB" w:themeFill="accent3" w:themeFillTint="66"/>
          </w:tcPr>
          <w:p w14:paraId="1BAE8515" w14:textId="029C803A" w:rsidR="000F6C96" w:rsidRDefault="00DD2513" w:rsidP="00C102AA">
            <w:r>
              <w:t>1,</w:t>
            </w:r>
            <w:r w:rsidR="00CC4B35">
              <w:t>3,</w:t>
            </w:r>
            <w:r w:rsidR="002E7D65">
              <w:t>5</w:t>
            </w:r>
            <w:r w:rsidR="00CC4B35">
              <w:t>,</w:t>
            </w:r>
            <w:r w:rsidR="002E7D65">
              <w:t>7</w:t>
            </w:r>
          </w:p>
        </w:tc>
      </w:tr>
      <w:tr w:rsidR="000F6C96" w14:paraId="782B5E1B" w14:textId="77777777" w:rsidTr="00C102AA">
        <w:tc>
          <w:tcPr>
            <w:tcW w:w="2624" w:type="dxa"/>
            <w:shd w:val="clear" w:color="auto" w:fill="FAF8ED" w:themeFill="accent3" w:themeFillTint="33"/>
          </w:tcPr>
          <w:p w14:paraId="1D3C9192" w14:textId="77777777" w:rsidR="000F6C96" w:rsidRDefault="000F6C96" w:rsidP="00C102AA">
            <w:r>
              <w:t>Team member 2</w:t>
            </w:r>
          </w:p>
        </w:tc>
        <w:tc>
          <w:tcPr>
            <w:tcW w:w="2571" w:type="dxa"/>
            <w:shd w:val="clear" w:color="auto" w:fill="FAF8ED" w:themeFill="accent3" w:themeFillTint="33"/>
          </w:tcPr>
          <w:p w14:paraId="37A96242" w14:textId="1E5FE2E9" w:rsidR="000F6C96" w:rsidRDefault="00DD2513" w:rsidP="00C102AA">
            <w:r>
              <w:t>2,</w:t>
            </w:r>
            <w:r w:rsidR="00CC4B35">
              <w:t>4</w:t>
            </w:r>
            <w:r>
              <w:t>,</w:t>
            </w:r>
            <w:r w:rsidR="002E7D65">
              <w:t>6</w:t>
            </w:r>
            <w:r w:rsidR="00D16C55">
              <w:t>,</w:t>
            </w:r>
            <w:r w:rsidR="002E7D65">
              <w:t>8</w:t>
            </w:r>
          </w:p>
        </w:tc>
      </w:tr>
      <w:tr w:rsidR="000F6C96" w14:paraId="4DF44B75" w14:textId="77777777" w:rsidTr="00C102AA">
        <w:tc>
          <w:tcPr>
            <w:tcW w:w="2624" w:type="dxa"/>
            <w:shd w:val="clear" w:color="auto" w:fill="FAF8ED" w:themeFill="accent3" w:themeFillTint="33"/>
          </w:tcPr>
          <w:p w14:paraId="32C633BC" w14:textId="4AD08310" w:rsidR="000F6C96" w:rsidRDefault="000F6C96" w:rsidP="00C102AA"/>
        </w:tc>
        <w:tc>
          <w:tcPr>
            <w:tcW w:w="2571" w:type="dxa"/>
            <w:shd w:val="clear" w:color="auto" w:fill="FAF8ED" w:themeFill="accent3" w:themeFillTint="33"/>
          </w:tcPr>
          <w:p w14:paraId="78BB8BEF" w14:textId="447154D7" w:rsidR="000F6C96" w:rsidRDefault="000F6C96" w:rsidP="00C102AA"/>
        </w:tc>
      </w:tr>
    </w:tbl>
    <w:p w14:paraId="5A7E814A" w14:textId="77777777" w:rsidR="000F6C96" w:rsidRDefault="000F6C96" w:rsidP="00302175">
      <w:pPr>
        <w:pStyle w:val="Heading1"/>
      </w:pPr>
    </w:p>
    <w:p w14:paraId="55C649D9" w14:textId="582063B3" w:rsidR="00302175" w:rsidRDefault="00302175" w:rsidP="00302175">
      <w:pPr>
        <w:pStyle w:val="Heading1"/>
      </w:pPr>
      <w:bookmarkStart w:id="5" w:name="_Toc54336507"/>
      <w:r>
        <w:t xml:space="preserve">Project </w:t>
      </w:r>
      <w:r w:rsidR="0024605D">
        <w:t>Requirements</w:t>
      </w:r>
      <w:bookmarkEnd w:id="5"/>
    </w:p>
    <w:p w14:paraId="40A535EC" w14:textId="76CA7743" w:rsidR="006126E7" w:rsidRDefault="00503C2A">
      <w:r>
        <w:t xml:space="preserve">Your team </w:t>
      </w:r>
      <w:r w:rsidR="009F6739">
        <w:t xml:space="preserve">has been asked to build a </w:t>
      </w:r>
      <w:r w:rsidR="00485433">
        <w:t xml:space="preserve">flower shop sales </w:t>
      </w:r>
      <w:r w:rsidR="009F6739">
        <w:t xml:space="preserve">system.  </w:t>
      </w:r>
      <w:r w:rsidR="00116E35">
        <w:t xml:space="preserve">This would be used by a </w:t>
      </w:r>
      <w:r w:rsidR="00485433">
        <w:t xml:space="preserve">flower shop to administer </w:t>
      </w:r>
      <w:r w:rsidR="00046B7E">
        <w:t>sales</w:t>
      </w:r>
      <w:r w:rsidR="00FF72B8">
        <w:t>.  T</w:t>
      </w:r>
      <w:r w:rsidR="0044144A">
        <w:t xml:space="preserve">his activity can grow to be quite </w:t>
      </w:r>
      <w:r w:rsidR="00FE0607">
        <w:t>complex,</w:t>
      </w:r>
      <w:r w:rsidR="0044144A">
        <w:t xml:space="preserve"> so </w:t>
      </w:r>
      <w:r w:rsidR="00786004">
        <w:t xml:space="preserve">the scope is to be limited in scope for this version.  </w:t>
      </w:r>
    </w:p>
    <w:p w14:paraId="5F7A3CD3" w14:textId="2152A72C" w:rsidR="007B7C22" w:rsidRDefault="00BE1E5B" w:rsidP="7324E871">
      <w:pPr>
        <w:pStyle w:val="Heading1"/>
      </w:pPr>
      <w:bookmarkStart w:id="6" w:name="_Toc54336508"/>
      <w:r>
        <w:t>Business Requirements</w:t>
      </w:r>
      <w:bookmarkEnd w:id="6"/>
      <w:r w:rsidR="00F74BCA">
        <w:t xml:space="preserve">  </w:t>
      </w:r>
    </w:p>
    <w:p w14:paraId="2CEE95EC" w14:textId="77777777" w:rsidR="004B69DC" w:rsidRDefault="004B69DC" w:rsidP="7324E871"/>
    <w:p w14:paraId="5D1ECA7D" w14:textId="389932A2" w:rsidR="00A47C16" w:rsidRDefault="003C56F2" w:rsidP="00CF6DDF">
      <w:r>
        <w:t xml:space="preserve">The core functionality of the system will be to allow the </w:t>
      </w:r>
      <w:r w:rsidR="00137E5A">
        <w:t xml:space="preserve">business to </w:t>
      </w:r>
      <w:r w:rsidR="00804330">
        <w:t xml:space="preserve">administer their </w:t>
      </w:r>
      <w:r w:rsidR="00046B7E">
        <w:t>business</w:t>
      </w:r>
      <w:r w:rsidR="00804330">
        <w:t xml:space="preserve">.  </w:t>
      </w:r>
      <w:r w:rsidR="00BF14C6">
        <w:t>Th</w:t>
      </w:r>
      <w:r w:rsidR="00A84885">
        <w:t xml:space="preserve">ere are </w:t>
      </w:r>
      <w:r w:rsidR="005D26C5">
        <w:t xml:space="preserve">components </w:t>
      </w:r>
      <w:r w:rsidR="00A84885">
        <w:t>which would be required to make this possible.</w:t>
      </w:r>
    </w:p>
    <w:p w14:paraId="3566D67F" w14:textId="6CA04FB5" w:rsidR="0052590B" w:rsidRDefault="004B69DC" w:rsidP="00CF6DDF">
      <w:r>
        <w:t>T</w:t>
      </w:r>
      <w:r w:rsidR="00CF6DDF">
        <w:t xml:space="preserve">he </w:t>
      </w:r>
      <w:proofErr w:type="spellStart"/>
      <w:r w:rsidR="00691C0A">
        <w:t>cisadmin</w:t>
      </w:r>
      <w:proofErr w:type="spellEnd"/>
      <w:r w:rsidR="00691C0A">
        <w:t xml:space="preserve"> application </w:t>
      </w:r>
      <w:r w:rsidR="00261044">
        <w:t>can be used to administer the users</w:t>
      </w:r>
      <w:r w:rsidR="00C136C7">
        <w:t xml:space="preserve">.  This is not something that needs to be built into the new application.  </w:t>
      </w:r>
    </w:p>
    <w:p w14:paraId="6A12B9FA" w14:textId="77777777" w:rsidR="00846792" w:rsidRPr="002A3278" w:rsidRDefault="00846792" w:rsidP="00846792">
      <w:pPr>
        <w:pStyle w:val="Heading2"/>
      </w:pPr>
      <w:bookmarkStart w:id="7" w:name="_Toc54336509"/>
      <w:r>
        <w:t>File I/O</w:t>
      </w:r>
      <w:bookmarkEnd w:id="7"/>
    </w:p>
    <w:p w14:paraId="6B75A6C6" w14:textId="1D8466B8" w:rsidR="00846792" w:rsidRDefault="00846792" w:rsidP="00846792">
      <w:pPr>
        <w:pStyle w:val="Heading3"/>
      </w:pPr>
      <w:bookmarkStart w:id="8" w:name="_Toc54336510"/>
      <w:r>
        <w:t xml:space="preserve">Requirement 1 – Save </w:t>
      </w:r>
      <w:r w:rsidR="00231BD3">
        <w:t xml:space="preserve">Orders </w:t>
      </w:r>
      <w:r>
        <w:t xml:space="preserve">to </w:t>
      </w:r>
      <w:r w:rsidR="00E24814">
        <w:t>F</w:t>
      </w:r>
      <w:r>
        <w:t>ile</w:t>
      </w:r>
      <w:bookmarkEnd w:id="8"/>
    </w:p>
    <w:p w14:paraId="1B8BFCE8" w14:textId="1DE30B58" w:rsidR="00846792" w:rsidRDefault="00846792" w:rsidP="00846792">
      <w:pPr>
        <w:rPr>
          <w:lang w:eastAsia="ja-JP"/>
        </w:rPr>
      </w:pPr>
      <w:r>
        <w:rPr>
          <w:lang w:eastAsia="ja-JP"/>
        </w:rPr>
        <w:t>Provide the ability to save</w:t>
      </w:r>
      <w:r w:rsidR="00835BE1">
        <w:rPr>
          <w:lang w:eastAsia="ja-JP"/>
        </w:rPr>
        <w:t xml:space="preserve"> </w:t>
      </w:r>
      <w:r w:rsidR="00231BD3">
        <w:rPr>
          <w:lang w:eastAsia="ja-JP"/>
        </w:rPr>
        <w:t xml:space="preserve">order </w:t>
      </w:r>
      <w:r>
        <w:rPr>
          <w:lang w:eastAsia="ja-JP"/>
        </w:rPr>
        <w:t xml:space="preserve">data to file using </w:t>
      </w:r>
      <w:r w:rsidR="00231BD3">
        <w:rPr>
          <w:lang w:eastAsia="ja-JP"/>
        </w:rPr>
        <w:t xml:space="preserve">json </w:t>
      </w:r>
      <w:r>
        <w:rPr>
          <w:lang w:eastAsia="ja-JP"/>
        </w:rPr>
        <w:t xml:space="preserve">format.  All the information from the </w:t>
      </w:r>
      <w:r w:rsidR="00D42690">
        <w:rPr>
          <w:lang w:eastAsia="ja-JP"/>
        </w:rPr>
        <w:t xml:space="preserve">Order </w:t>
      </w:r>
      <w:r>
        <w:rPr>
          <w:lang w:eastAsia="ja-JP"/>
        </w:rPr>
        <w:t>table should be written to the file.  The filename should be c:\</w:t>
      </w:r>
      <w:r w:rsidR="00EA630C">
        <w:rPr>
          <w:lang w:eastAsia="ja-JP"/>
        </w:rPr>
        <w:t>flowers</w:t>
      </w:r>
      <w:r>
        <w:rPr>
          <w:lang w:eastAsia="ja-JP"/>
        </w:rPr>
        <w:t>\</w:t>
      </w:r>
      <w:r w:rsidR="00D42690">
        <w:rPr>
          <w:lang w:eastAsia="ja-JP"/>
        </w:rPr>
        <w:t>orders</w:t>
      </w:r>
      <w:r>
        <w:rPr>
          <w:lang w:eastAsia="ja-JP"/>
        </w:rPr>
        <w:t>_yyyymmddhhmmss.</w:t>
      </w:r>
      <w:r w:rsidR="00D42690">
        <w:rPr>
          <w:lang w:eastAsia="ja-JP"/>
        </w:rPr>
        <w:t>json</w:t>
      </w:r>
      <w:r>
        <w:rPr>
          <w:lang w:eastAsia="ja-JP"/>
        </w:rPr>
        <w:t xml:space="preserve"> where the </w:t>
      </w:r>
      <w:proofErr w:type="spellStart"/>
      <w:r>
        <w:rPr>
          <w:lang w:eastAsia="ja-JP"/>
        </w:rPr>
        <w:t>yyyymmddhhmmss</w:t>
      </w:r>
      <w:proofErr w:type="spellEnd"/>
      <w:r>
        <w:rPr>
          <w:lang w:eastAsia="ja-JP"/>
        </w:rPr>
        <w:t xml:space="preserve"> is replaced with the date and time that the report was run.</w:t>
      </w:r>
    </w:p>
    <w:p w14:paraId="6472173D" w14:textId="77777777" w:rsidR="00846792" w:rsidRDefault="00846792" w:rsidP="00846792">
      <w:pPr>
        <w:pStyle w:val="Heading3"/>
      </w:pPr>
    </w:p>
    <w:p w14:paraId="07F25987" w14:textId="35EECBA4" w:rsidR="00846792" w:rsidRDefault="00846792" w:rsidP="00846792">
      <w:pPr>
        <w:pStyle w:val="Heading3"/>
      </w:pPr>
      <w:bookmarkStart w:id="9" w:name="_Toc54336511"/>
      <w:r>
        <w:t xml:space="preserve">Requirement 2 – Save </w:t>
      </w:r>
      <w:r w:rsidR="00D42690">
        <w:t>Cus</w:t>
      </w:r>
      <w:r w:rsidR="00ED68EF">
        <w:t>t</w:t>
      </w:r>
      <w:r w:rsidR="00D42690">
        <w:t xml:space="preserve">omer </w:t>
      </w:r>
      <w:r w:rsidR="00E24814">
        <w:t>I</w:t>
      </w:r>
      <w:r>
        <w:t xml:space="preserve">nformation to </w:t>
      </w:r>
      <w:r w:rsidR="00E24814">
        <w:t>F</w:t>
      </w:r>
      <w:r>
        <w:t>ile</w:t>
      </w:r>
      <w:bookmarkEnd w:id="9"/>
    </w:p>
    <w:p w14:paraId="3A264ADC" w14:textId="78C9169D" w:rsidR="00846792" w:rsidRDefault="00846792" w:rsidP="00ED68EF">
      <w:pPr>
        <w:rPr>
          <w:lang w:eastAsia="ja-JP"/>
        </w:rPr>
      </w:pPr>
      <w:r>
        <w:rPr>
          <w:lang w:eastAsia="ja-JP"/>
        </w:rPr>
        <w:t>Provide the ability to save c</w:t>
      </w:r>
      <w:r w:rsidR="00ED68EF">
        <w:rPr>
          <w:lang w:eastAsia="ja-JP"/>
        </w:rPr>
        <w:t>ustomer</w:t>
      </w:r>
      <w:r>
        <w:rPr>
          <w:lang w:eastAsia="ja-JP"/>
        </w:rPr>
        <w:t xml:space="preserve"> data to file using </w:t>
      </w:r>
      <w:r w:rsidR="00ED68EF">
        <w:rPr>
          <w:lang w:eastAsia="ja-JP"/>
        </w:rPr>
        <w:t xml:space="preserve">json </w:t>
      </w:r>
      <w:r>
        <w:rPr>
          <w:lang w:eastAsia="ja-JP"/>
        </w:rPr>
        <w:t xml:space="preserve">format.  </w:t>
      </w:r>
      <w:proofErr w:type="gramStart"/>
      <w:r>
        <w:rPr>
          <w:lang w:eastAsia="ja-JP"/>
        </w:rPr>
        <w:t>All of</w:t>
      </w:r>
      <w:proofErr w:type="gramEnd"/>
      <w:r>
        <w:rPr>
          <w:lang w:eastAsia="ja-JP"/>
        </w:rPr>
        <w:t xml:space="preserve"> the information from the </w:t>
      </w:r>
      <w:r w:rsidR="00ED68EF">
        <w:rPr>
          <w:lang w:eastAsia="ja-JP"/>
        </w:rPr>
        <w:t>Customer</w:t>
      </w:r>
      <w:r>
        <w:rPr>
          <w:lang w:eastAsia="ja-JP"/>
        </w:rPr>
        <w:t xml:space="preserve"> table should be written to the file.  The filename should be c:\</w:t>
      </w:r>
      <w:r w:rsidR="00EA630C">
        <w:rPr>
          <w:lang w:eastAsia="ja-JP"/>
        </w:rPr>
        <w:t>flowers</w:t>
      </w:r>
      <w:r>
        <w:rPr>
          <w:lang w:eastAsia="ja-JP"/>
        </w:rPr>
        <w:t>\</w:t>
      </w:r>
      <w:r w:rsidR="00ED68EF">
        <w:rPr>
          <w:lang w:eastAsia="ja-JP"/>
        </w:rPr>
        <w:t>customers</w:t>
      </w:r>
      <w:r>
        <w:rPr>
          <w:lang w:eastAsia="ja-JP"/>
        </w:rPr>
        <w:t>_yyyymmddhhmmss.</w:t>
      </w:r>
      <w:r w:rsidR="00ED68EF">
        <w:rPr>
          <w:lang w:eastAsia="ja-JP"/>
        </w:rPr>
        <w:t>json</w:t>
      </w:r>
      <w:r>
        <w:rPr>
          <w:lang w:eastAsia="ja-JP"/>
        </w:rPr>
        <w:t xml:space="preserve"> where the </w:t>
      </w:r>
      <w:proofErr w:type="spellStart"/>
      <w:r>
        <w:rPr>
          <w:lang w:eastAsia="ja-JP"/>
        </w:rPr>
        <w:t>yyyymmddhhmmss</w:t>
      </w:r>
      <w:proofErr w:type="spellEnd"/>
      <w:r>
        <w:rPr>
          <w:lang w:eastAsia="ja-JP"/>
        </w:rPr>
        <w:t xml:space="preserve"> is replaced with the date and time that the report was run.</w:t>
      </w:r>
      <w:r w:rsidR="005C689D">
        <w:rPr>
          <w:lang w:eastAsia="ja-JP"/>
        </w:rPr>
        <w:t xml:space="preserve"> </w:t>
      </w:r>
    </w:p>
    <w:p w14:paraId="72ACDC98" w14:textId="05E98139" w:rsidR="007E7AE9" w:rsidRDefault="00892410" w:rsidP="007E7AE9">
      <w:pPr>
        <w:pStyle w:val="Heading2"/>
      </w:pPr>
      <w:bookmarkStart w:id="10" w:name="_Toc54336512"/>
      <w:r>
        <w:t>Web Application</w:t>
      </w:r>
      <w:bookmarkEnd w:id="10"/>
    </w:p>
    <w:p w14:paraId="58D62415" w14:textId="1D19434D" w:rsidR="00A47C16" w:rsidRDefault="00A47C16" w:rsidP="007E7AE9">
      <w:pPr>
        <w:pStyle w:val="Heading3"/>
      </w:pPr>
      <w:bookmarkStart w:id="11" w:name="_Toc54336513"/>
      <w:r>
        <w:t xml:space="preserve">Requirement </w:t>
      </w:r>
      <w:r w:rsidR="000C364E">
        <w:t>3</w:t>
      </w:r>
      <w:r>
        <w:t xml:space="preserve"> – </w:t>
      </w:r>
      <w:r w:rsidR="00ED68EF">
        <w:t xml:space="preserve">Order </w:t>
      </w:r>
      <w:r>
        <w:t>CRUD</w:t>
      </w:r>
      <w:bookmarkEnd w:id="11"/>
    </w:p>
    <w:p w14:paraId="113C00F0" w14:textId="17F35A54" w:rsidR="00A47C16" w:rsidRDefault="00A47C16" w:rsidP="00CF6DDF">
      <w:r>
        <w:t xml:space="preserve">Provide the ability to create, read, update and delete </w:t>
      </w:r>
      <w:r w:rsidR="00ED68EF">
        <w:t xml:space="preserve">Order </w:t>
      </w:r>
      <w:r>
        <w:t>data.</w:t>
      </w:r>
      <w:r w:rsidR="00316B75">
        <w:t xml:space="preserve">  </w:t>
      </w:r>
      <w:r w:rsidR="00F44F99">
        <w:t xml:space="preserve">When the user selects the customer, they should be able to pick from a drop down of customer names </w:t>
      </w:r>
      <w:r w:rsidR="00F44F99">
        <w:lastRenderedPageBreak/>
        <w:t>and the associated customer id will be stored in the database.  The user is to enter the number of each type of item that they want to order.  It would be good to be able to see the name of the item from the database ItemType reference table.</w:t>
      </w:r>
    </w:p>
    <w:p w14:paraId="009A1924" w14:textId="0B68CD5F" w:rsidR="00F01BBC" w:rsidRDefault="00F01BBC" w:rsidP="00F01BBC">
      <w:pPr>
        <w:pStyle w:val="Heading3"/>
      </w:pPr>
      <w:bookmarkStart w:id="12" w:name="_Toc54336514"/>
      <w:r>
        <w:t xml:space="preserve">Requirement </w:t>
      </w:r>
      <w:r w:rsidR="000C364E">
        <w:t>4</w:t>
      </w:r>
      <w:r>
        <w:t xml:space="preserve"> – </w:t>
      </w:r>
      <w:r w:rsidR="00E537F4">
        <w:t>Customer</w:t>
      </w:r>
      <w:r>
        <w:t xml:space="preserve"> CRUD</w:t>
      </w:r>
      <w:bookmarkEnd w:id="12"/>
    </w:p>
    <w:p w14:paraId="32C31C79" w14:textId="7A7C840C" w:rsidR="00F01BBC" w:rsidRDefault="00F01BBC" w:rsidP="00F01BBC">
      <w:r>
        <w:t xml:space="preserve">Provide the ability to create, read, update and delete data.  When the user is to provide the </w:t>
      </w:r>
      <w:r w:rsidR="00E537F4">
        <w:t>customer</w:t>
      </w:r>
      <w:r>
        <w:t xml:space="preserve"> type, they should be able to choose from a drop-down list of </w:t>
      </w:r>
      <w:r w:rsidR="003504F5">
        <w:t>values obtained from a reference table</w:t>
      </w:r>
      <w:r>
        <w:t>.</w:t>
      </w:r>
    </w:p>
    <w:p w14:paraId="2E200D75" w14:textId="62670825" w:rsidR="007E7AE9" w:rsidRDefault="00892410" w:rsidP="007E7AE9">
      <w:pPr>
        <w:pStyle w:val="Heading2"/>
      </w:pPr>
      <w:bookmarkStart w:id="13" w:name="_Toc54336515"/>
      <w:r>
        <w:t xml:space="preserve">Web Application </w:t>
      </w:r>
      <w:r w:rsidR="007E7AE9">
        <w:t>Reports</w:t>
      </w:r>
      <w:bookmarkEnd w:id="13"/>
    </w:p>
    <w:p w14:paraId="4BC3DC02" w14:textId="1CB105A6" w:rsidR="007E7AE9" w:rsidRDefault="007E7AE9" w:rsidP="007E7AE9">
      <w:pPr>
        <w:pStyle w:val="Heading3"/>
      </w:pPr>
      <w:bookmarkStart w:id="14" w:name="_Toc54336516"/>
      <w:r>
        <w:t xml:space="preserve">Requirement </w:t>
      </w:r>
      <w:r w:rsidR="00B07B18">
        <w:t>5</w:t>
      </w:r>
      <w:r w:rsidR="000C364E">
        <w:t xml:space="preserve"> </w:t>
      </w:r>
      <w:r>
        <w:t xml:space="preserve">– </w:t>
      </w:r>
      <w:r w:rsidR="004B7225">
        <w:t>Monthly Order Summary</w:t>
      </w:r>
      <w:bookmarkEnd w:id="14"/>
    </w:p>
    <w:p w14:paraId="4A0A4C0D" w14:textId="267E6E8B" w:rsidR="007E7AE9" w:rsidRDefault="004B7225" w:rsidP="007E7AE9">
      <w:pPr>
        <w:rPr>
          <w:lang w:eastAsia="ja-JP"/>
        </w:rPr>
      </w:pPr>
      <w:r>
        <w:rPr>
          <w:lang w:eastAsia="ja-JP"/>
        </w:rPr>
        <w:t xml:space="preserve">This report should allow the user to specify the date range for a report.  </w:t>
      </w:r>
      <w:r w:rsidR="000C364E">
        <w:rPr>
          <w:lang w:eastAsia="ja-JP"/>
        </w:rPr>
        <w:t>The report should then show all the orders and a summary of the total.</w:t>
      </w:r>
    </w:p>
    <w:p w14:paraId="2588466F" w14:textId="7F7C10E0" w:rsidR="007E7AE9" w:rsidRDefault="007E7AE9" w:rsidP="007E7AE9">
      <w:pPr>
        <w:pStyle w:val="Heading3"/>
      </w:pPr>
      <w:bookmarkStart w:id="15" w:name="_Toc54336517"/>
      <w:r>
        <w:t xml:space="preserve">Requirement </w:t>
      </w:r>
      <w:r w:rsidR="00B07B18">
        <w:t>6</w:t>
      </w:r>
      <w:r>
        <w:t xml:space="preserve"> – Show </w:t>
      </w:r>
      <w:r w:rsidR="000C364E">
        <w:t>Customer Summary</w:t>
      </w:r>
      <w:bookmarkEnd w:id="15"/>
    </w:p>
    <w:p w14:paraId="553B0AB9" w14:textId="362EDFFB" w:rsidR="007E7AE9" w:rsidRDefault="007E7AE9" w:rsidP="007E7AE9">
      <w:pPr>
        <w:rPr>
          <w:lang w:eastAsia="ja-JP"/>
        </w:rPr>
      </w:pPr>
      <w:r>
        <w:rPr>
          <w:lang w:eastAsia="ja-JP"/>
        </w:rPr>
        <w:t xml:space="preserve">The user should be able </w:t>
      </w:r>
      <w:r w:rsidR="008C6FB9">
        <w:rPr>
          <w:lang w:eastAsia="ja-JP"/>
        </w:rPr>
        <w:t>choose a customer.  The system should then give a summary of the orders for that customer along with a total of the orders.</w:t>
      </w:r>
    </w:p>
    <w:p w14:paraId="3D057AE4" w14:textId="07FC046A" w:rsidR="00195BB5" w:rsidRDefault="00DD2513" w:rsidP="00DD2513">
      <w:pPr>
        <w:pStyle w:val="Heading2"/>
      </w:pPr>
      <w:bookmarkStart w:id="16" w:name="_Toc54336518"/>
      <w:r>
        <w:t>Web Services</w:t>
      </w:r>
      <w:bookmarkEnd w:id="16"/>
    </w:p>
    <w:p w14:paraId="60EFDCFA" w14:textId="1DA9E494" w:rsidR="005C689D" w:rsidRPr="000354D3" w:rsidRDefault="000354D3" w:rsidP="000354D3">
      <w:pPr>
        <w:rPr>
          <w:lang w:eastAsia="ja-JP"/>
        </w:rPr>
      </w:pPr>
      <w:r>
        <w:rPr>
          <w:lang w:eastAsia="ja-JP"/>
        </w:rPr>
        <w:t>The web services should follow REST standards including the response codes when data is found, not found, inserted, not inserted, etc.</w:t>
      </w:r>
    </w:p>
    <w:p w14:paraId="735A0629" w14:textId="03BE08AC" w:rsidR="00F01BBC" w:rsidRDefault="00F01BBC" w:rsidP="00F01BBC">
      <w:pPr>
        <w:pStyle w:val="Heading3"/>
      </w:pPr>
      <w:bookmarkStart w:id="17" w:name="_Toc54336519"/>
      <w:r>
        <w:t xml:space="preserve">Requirement </w:t>
      </w:r>
      <w:r w:rsidR="00B07B18">
        <w:t>7</w:t>
      </w:r>
      <w:r>
        <w:t xml:space="preserve"> – </w:t>
      </w:r>
      <w:r w:rsidR="008C6FB9">
        <w:t>Order</w:t>
      </w:r>
      <w:r>
        <w:t xml:space="preserve"> Service</w:t>
      </w:r>
      <w:bookmarkEnd w:id="17"/>
    </w:p>
    <w:p w14:paraId="5FAB47EF" w14:textId="2692C337" w:rsidR="00F01BBC" w:rsidRDefault="00F01BBC" w:rsidP="00F01BBC">
      <w:pPr>
        <w:rPr>
          <w:lang w:eastAsia="ja-JP"/>
        </w:rPr>
      </w:pPr>
      <w:r>
        <w:rPr>
          <w:lang w:eastAsia="ja-JP"/>
        </w:rPr>
        <w:t>Th</w:t>
      </w:r>
      <w:r w:rsidR="00DB675D">
        <w:rPr>
          <w:lang w:eastAsia="ja-JP"/>
        </w:rPr>
        <w:t>ese</w:t>
      </w:r>
      <w:r>
        <w:rPr>
          <w:lang w:eastAsia="ja-JP"/>
        </w:rPr>
        <w:t xml:space="preserve"> service</w:t>
      </w:r>
      <w:r w:rsidR="00DB675D">
        <w:rPr>
          <w:lang w:eastAsia="ja-JP"/>
        </w:rPr>
        <w:t>s</w:t>
      </w:r>
      <w:r>
        <w:rPr>
          <w:lang w:eastAsia="ja-JP"/>
        </w:rPr>
        <w:t xml:space="preserve"> should provide </w:t>
      </w:r>
      <w:r w:rsidR="00DB675D">
        <w:rPr>
          <w:lang w:eastAsia="ja-JP"/>
        </w:rPr>
        <w:t xml:space="preserve">get/post services </w:t>
      </w:r>
    </w:p>
    <w:tbl>
      <w:tblPr>
        <w:tblStyle w:val="TableGrid"/>
        <w:tblW w:w="0" w:type="auto"/>
        <w:tblLook w:val="04A0" w:firstRow="1" w:lastRow="0" w:firstColumn="1" w:lastColumn="0" w:noHBand="0" w:noVBand="1"/>
      </w:tblPr>
      <w:tblGrid>
        <w:gridCol w:w="7766"/>
      </w:tblGrid>
      <w:tr w:rsidR="00F01BBC" w14:paraId="797EA7D9" w14:textId="77777777" w:rsidTr="005C689D">
        <w:tc>
          <w:tcPr>
            <w:tcW w:w="7766" w:type="dxa"/>
          </w:tcPr>
          <w:p w14:paraId="48F37690" w14:textId="77777777" w:rsidR="00F01BBC" w:rsidRDefault="00F01BBC" w:rsidP="005C689D">
            <w:r>
              <w:t>Get</w:t>
            </w:r>
          </w:p>
          <w:p w14:paraId="3F184AE1" w14:textId="0CA39584" w:rsidR="00F01BBC" w:rsidRDefault="00F01BBC" w:rsidP="005C689D">
            <w:r>
              <w:t>…/</w:t>
            </w:r>
            <w:proofErr w:type="spellStart"/>
            <w:r w:rsidR="00486215">
              <w:t>api</w:t>
            </w:r>
            <w:proofErr w:type="spellEnd"/>
            <w:r>
              <w:t>/</w:t>
            </w:r>
            <w:proofErr w:type="spellStart"/>
            <w:r w:rsidR="00486215">
              <w:t>Order</w:t>
            </w:r>
            <w:r>
              <w:t>Service</w:t>
            </w:r>
            <w:proofErr w:type="spellEnd"/>
            <w:r>
              <w:t>/</w:t>
            </w:r>
            <w:r w:rsidR="00486215">
              <w:t>orders</w:t>
            </w:r>
          </w:p>
          <w:p w14:paraId="147BF51F" w14:textId="67DCF7C7" w:rsidR="00486215" w:rsidRDefault="00486215" w:rsidP="00486215">
            <w:r>
              <w:t>…/</w:t>
            </w:r>
            <w:proofErr w:type="spellStart"/>
            <w:r>
              <w:t>api</w:t>
            </w:r>
            <w:proofErr w:type="spellEnd"/>
            <w:r>
              <w:t>/</w:t>
            </w:r>
            <w:proofErr w:type="spellStart"/>
            <w:r>
              <w:t>OrderService</w:t>
            </w:r>
            <w:proofErr w:type="spellEnd"/>
            <w:r>
              <w:t>/orders/1</w:t>
            </w:r>
          </w:p>
          <w:p w14:paraId="118D1A5B" w14:textId="77777777" w:rsidR="00F01BBC" w:rsidRDefault="00F01BBC" w:rsidP="005C689D"/>
          <w:p w14:paraId="6D38DCEA" w14:textId="7684EE4F" w:rsidR="00F01BBC" w:rsidRDefault="00F01BBC" w:rsidP="005C689D">
            <w:r>
              <w:t>Post</w:t>
            </w:r>
            <w:r w:rsidR="00092F03">
              <w:t xml:space="preserve"> (to insert an order)</w:t>
            </w:r>
          </w:p>
          <w:p w14:paraId="397FDE44" w14:textId="4F0AF22B" w:rsidR="00F01BBC" w:rsidRDefault="00486215" w:rsidP="005C689D">
            <w:r>
              <w:t>…/</w:t>
            </w:r>
            <w:proofErr w:type="spellStart"/>
            <w:r>
              <w:t>api</w:t>
            </w:r>
            <w:proofErr w:type="spellEnd"/>
            <w:r>
              <w:t>/</w:t>
            </w:r>
            <w:proofErr w:type="spellStart"/>
            <w:r>
              <w:t>OrderService</w:t>
            </w:r>
            <w:proofErr w:type="spellEnd"/>
            <w:r>
              <w:t>/orders/</w:t>
            </w:r>
          </w:p>
        </w:tc>
      </w:tr>
    </w:tbl>
    <w:p w14:paraId="3970CDD8" w14:textId="77777777" w:rsidR="00F01BBC" w:rsidRDefault="00F01BBC" w:rsidP="00DD2513">
      <w:pPr>
        <w:pStyle w:val="Heading3"/>
      </w:pPr>
    </w:p>
    <w:p w14:paraId="4315310C" w14:textId="77777777" w:rsidR="00C80BFC" w:rsidRDefault="00C80BFC" w:rsidP="00DD2513">
      <w:pPr>
        <w:pStyle w:val="Heading3"/>
      </w:pPr>
      <w:bookmarkStart w:id="18" w:name="_Toc54336520"/>
    </w:p>
    <w:p w14:paraId="7DEC2566" w14:textId="77777777" w:rsidR="00C80BFC" w:rsidRDefault="00C80BFC" w:rsidP="00DD2513">
      <w:pPr>
        <w:pStyle w:val="Heading3"/>
      </w:pPr>
    </w:p>
    <w:p w14:paraId="6363CA8D" w14:textId="1F0780FD" w:rsidR="00DD2513" w:rsidRDefault="00DD2513" w:rsidP="00DD2513">
      <w:pPr>
        <w:pStyle w:val="Heading3"/>
      </w:pPr>
      <w:r>
        <w:t xml:space="preserve">Requirement </w:t>
      </w:r>
      <w:r w:rsidR="00B07B18">
        <w:t>8</w:t>
      </w:r>
      <w:r>
        <w:t xml:space="preserve"> – </w:t>
      </w:r>
      <w:r w:rsidR="00092F03">
        <w:t>Customer</w:t>
      </w:r>
      <w:r w:rsidR="00E24814">
        <w:t xml:space="preserve"> Service</w:t>
      </w:r>
      <w:bookmarkEnd w:id="18"/>
    </w:p>
    <w:p w14:paraId="4B030DE7" w14:textId="77777777" w:rsidR="00092F03" w:rsidRDefault="00092F03" w:rsidP="00092F03">
      <w:pPr>
        <w:rPr>
          <w:lang w:eastAsia="ja-JP"/>
        </w:rPr>
      </w:pPr>
      <w:r>
        <w:rPr>
          <w:lang w:eastAsia="ja-JP"/>
        </w:rPr>
        <w:t xml:space="preserve">These services should provide get/post services </w:t>
      </w:r>
    </w:p>
    <w:tbl>
      <w:tblPr>
        <w:tblStyle w:val="TableGrid"/>
        <w:tblW w:w="0" w:type="auto"/>
        <w:tblLook w:val="04A0" w:firstRow="1" w:lastRow="0" w:firstColumn="1" w:lastColumn="0" w:noHBand="0" w:noVBand="1"/>
      </w:tblPr>
      <w:tblGrid>
        <w:gridCol w:w="7766"/>
      </w:tblGrid>
      <w:tr w:rsidR="00092F03" w14:paraId="74CF820C" w14:textId="77777777" w:rsidTr="00AA2463">
        <w:tc>
          <w:tcPr>
            <w:tcW w:w="7766" w:type="dxa"/>
          </w:tcPr>
          <w:p w14:paraId="4F393BD9" w14:textId="77777777" w:rsidR="00092F03" w:rsidRDefault="00092F03" w:rsidP="00AA2463">
            <w:r>
              <w:t>Get</w:t>
            </w:r>
          </w:p>
          <w:p w14:paraId="61B9C102" w14:textId="01D2591E" w:rsidR="00092F03" w:rsidRDefault="00092F03" w:rsidP="00AA2463">
            <w:r>
              <w:t>…/</w:t>
            </w:r>
            <w:proofErr w:type="spellStart"/>
            <w:r>
              <w:t>api</w:t>
            </w:r>
            <w:proofErr w:type="spellEnd"/>
            <w:r>
              <w:t>/</w:t>
            </w:r>
            <w:proofErr w:type="spellStart"/>
            <w:r>
              <w:t>CustomerService</w:t>
            </w:r>
            <w:proofErr w:type="spellEnd"/>
            <w:r>
              <w:t>/customers</w:t>
            </w:r>
          </w:p>
          <w:p w14:paraId="2E2E4704" w14:textId="52642EE0" w:rsidR="00092F03" w:rsidRDefault="00092F03" w:rsidP="00AA2463">
            <w:r>
              <w:t>…/</w:t>
            </w:r>
            <w:proofErr w:type="spellStart"/>
            <w:r>
              <w:t>api</w:t>
            </w:r>
            <w:proofErr w:type="spellEnd"/>
            <w:r>
              <w:t>/</w:t>
            </w:r>
            <w:proofErr w:type="spellStart"/>
            <w:r>
              <w:t>CustomerService</w:t>
            </w:r>
            <w:proofErr w:type="spellEnd"/>
            <w:r>
              <w:t>/customers/1</w:t>
            </w:r>
          </w:p>
          <w:p w14:paraId="40671D66" w14:textId="77777777" w:rsidR="00092F03" w:rsidRDefault="00092F03" w:rsidP="00AA2463"/>
          <w:p w14:paraId="4EDFADB1" w14:textId="7B50CAE6" w:rsidR="00092F03" w:rsidRDefault="00092F03" w:rsidP="00AA2463">
            <w:r>
              <w:t>Post (to insert)</w:t>
            </w:r>
          </w:p>
          <w:p w14:paraId="76173EC2" w14:textId="74C63639" w:rsidR="00092F03" w:rsidRDefault="00D500C9" w:rsidP="00AA2463">
            <w:r>
              <w:t>…/</w:t>
            </w:r>
            <w:proofErr w:type="spellStart"/>
            <w:r>
              <w:t>api</w:t>
            </w:r>
            <w:proofErr w:type="spellEnd"/>
            <w:r>
              <w:t>/</w:t>
            </w:r>
            <w:proofErr w:type="spellStart"/>
            <w:r>
              <w:t>CustomerService</w:t>
            </w:r>
            <w:proofErr w:type="spellEnd"/>
            <w:r>
              <w:t>/customers</w:t>
            </w:r>
          </w:p>
        </w:tc>
      </w:tr>
    </w:tbl>
    <w:p w14:paraId="22012302" w14:textId="77777777" w:rsidR="00F01BBC" w:rsidRDefault="00F01BBC" w:rsidP="00F01BBC">
      <w:pPr>
        <w:pStyle w:val="Heading3"/>
      </w:pPr>
    </w:p>
    <w:p w14:paraId="5CF9F7D6" w14:textId="77777777" w:rsidR="00443063" w:rsidRDefault="00443063" w:rsidP="00E97992">
      <w:pPr>
        <w:rPr>
          <w:lang w:eastAsia="ja-JP"/>
        </w:rPr>
      </w:pPr>
    </w:p>
    <w:p w14:paraId="7BA7500B" w14:textId="77777777" w:rsidR="002E7D65" w:rsidRDefault="002E7D65">
      <w:pPr>
        <w:rPr>
          <w:rFonts w:asciiTheme="majorHAnsi" w:eastAsiaTheme="majorEastAsia" w:hAnsiTheme="majorHAnsi" w:cstheme="majorBidi"/>
          <w:color w:val="333333" w:themeColor="text2"/>
          <w:sz w:val="48"/>
          <w:szCs w:val="32"/>
          <w:lang w:eastAsia="ja-JP"/>
        </w:rPr>
      </w:pPr>
      <w:r>
        <w:br w:type="page"/>
      </w:r>
    </w:p>
    <w:p w14:paraId="120079EB" w14:textId="5C8F2C67" w:rsidR="0025229A" w:rsidRDefault="0025229A" w:rsidP="0025229A">
      <w:pPr>
        <w:pStyle w:val="Heading1"/>
      </w:pPr>
      <w:bookmarkStart w:id="19" w:name="_Toc54336521"/>
      <w:r>
        <w:lastRenderedPageBreak/>
        <w:t>Appendix A: Team Assignments</w:t>
      </w:r>
      <w:bookmarkEnd w:id="19"/>
    </w:p>
    <w:p w14:paraId="3751F5F4" w14:textId="77777777" w:rsidR="0025229A" w:rsidRDefault="00245430" w:rsidP="0025229A">
      <w:pPr>
        <w:rPr>
          <w:lang w:eastAsia="ja-JP"/>
        </w:rPr>
      </w:pPr>
      <w:hyperlink r:id="rId12" w:history="1">
        <w:r w:rsidR="0025229A">
          <w:rPr>
            <w:rStyle w:val="Hyperlink"/>
          </w:rPr>
          <w:t>https://en.wikipedia.org/wiki/List_of_colors:_A%E2%80%93F</w:t>
        </w:r>
      </w:hyperlink>
    </w:p>
    <w:tbl>
      <w:tblPr>
        <w:tblStyle w:val="TableGrid"/>
        <w:tblW w:w="0" w:type="auto"/>
        <w:tblLook w:val="04A0" w:firstRow="1" w:lastRow="0" w:firstColumn="1" w:lastColumn="0" w:noHBand="0" w:noVBand="1"/>
      </w:tblPr>
      <w:tblGrid>
        <w:gridCol w:w="2588"/>
        <w:gridCol w:w="2589"/>
        <w:gridCol w:w="2589"/>
      </w:tblGrid>
      <w:tr w:rsidR="0050596B" w:rsidRPr="00FE0669" w14:paraId="28303D17" w14:textId="77777777" w:rsidTr="0025229A">
        <w:tc>
          <w:tcPr>
            <w:tcW w:w="2588" w:type="dxa"/>
            <w:tcBorders>
              <w:top w:val="single" w:sz="4" w:space="0" w:color="auto"/>
              <w:left w:val="single" w:sz="4" w:space="0" w:color="auto"/>
              <w:bottom w:val="single" w:sz="4" w:space="0" w:color="auto"/>
              <w:right w:val="single" w:sz="4" w:space="0" w:color="auto"/>
            </w:tcBorders>
            <w:hideMark/>
          </w:tcPr>
          <w:p w14:paraId="3FA9215C" w14:textId="77777777" w:rsidR="0050596B" w:rsidRPr="005E3203" w:rsidRDefault="0050596B" w:rsidP="0050596B">
            <w:pPr>
              <w:pStyle w:val="Heading4"/>
              <w:outlineLvl w:val="3"/>
              <w:rPr>
                <w:lang w:val="fr-CA"/>
              </w:rPr>
            </w:pPr>
            <w:r w:rsidRPr="005E3203">
              <w:rPr>
                <w:lang w:val="fr-CA"/>
              </w:rPr>
              <w:t>Taupe</w:t>
            </w:r>
          </w:p>
          <w:p w14:paraId="5671A4FB" w14:textId="3B7A0583" w:rsidR="0050596B" w:rsidRPr="005E3203" w:rsidRDefault="0050596B" w:rsidP="0050596B">
            <w:pPr>
              <w:rPr>
                <w:lang w:val="fr-CA"/>
              </w:rPr>
            </w:pPr>
            <w:r w:rsidRPr="005E3203">
              <w:rPr>
                <w:lang w:val="fr-CA"/>
              </w:rPr>
              <w:t xml:space="preserve">1 </w:t>
            </w:r>
            <w:r w:rsidR="007B156D">
              <w:rPr>
                <w:lang w:val="fr-CA"/>
              </w:rPr>
              <w:t>Karen</w:t>
            </w:r>
          </w:p>
          <w:p w14:paraId="122F3911" w14:textId="5D3810A9" w:rsidR="0050596B" w:rsidRPr="00D500C9" w:rsidRDefault="0050596B" w:rsidP="0050596B">
            <w:pPr>
              <w:rPr>
                <w:lang w:val="en-CA"/>
              </w:rPr>
            </w:pPr>
            <w:r w:rsidRPr="00D500C9">
              <w:rPr>
                <w:lang w:val="en-CA"/>
              </w:rPr>
              <w:t xml:space="preserve">2 </w:t>
            </w:r>
            <w:r w:rsidR="007B156D">
              <w:rPr>
                <w:lang w:val="en-CA"/>
              </w:rPr>
              <w:t>Jeff</w:t>
            </w:r>
          </w:p>
        </w:tc>
        <w:tc>
          <w:tcPr>
            <w:tcW w:w="2589" w:type="dxa"/>
            <w:tcBorders>
              <w:top w:val="single" w:sz="4" w:space="0" w:color="auto"/>
              <w:left w:val="single" w:sz="4" w:space="0" w:color="auto"/>
              <w:bottom w:val="single" w:sz="4" w:space="0" w:color="auto"/>
              <w:right w:val="single" w:sz="4" w:space="0" w:color="auto"/>
            </w:tcBorders>
            <w:hideMark/>
          </w:tcPr>
          <w:p w14:paraId="600C6898" w14:textId="77777777" w:rsidR="0050596B" w:rsidRDefault="0050596B" w:rsidP="0050596B">
            <w:pPr>
              <w:pStyle w:val="Heading4"/>
              <w:outlineLvl w:val="3"/>
            </w:pPr>
            <w:r>
              <w:t>Black</w:t>
            </w:r>
          </w:p>
          <w:p w14:paraId="57156DED" w14:textId="12EE4E1B" w:rsidR="0050596B" w:rsidRDefault="0050596B" w:rsidP="0050596B">
            <w:r>
              <w:t xml:space="preserve">1 </w:t>
            </w:r>
            <w:r w:rsidR="007B156D">
              <w:t>Mohammad</w:t>
            </w:r>
          </w:p>
          <w:p w14:paraId="74F4B880" w14:textId="26E7E291" w:rsidR="0050596B" w:rsidRDefault="0050596B" w:rsidP="0050596B">
            <w:r>
              <w:t xml:space="preserve">2 </w:t>
            </w:r>
            <w:r w:rsidR="006045CF">
              <w:rPr>
                <w:lang w:val="fr-CA"/>
              </w:rPr>
              <w:t>Tristan</w:t>
            </w:r>
          </w:p>
        </w:tc>
        <w:tc>
          <w:tcPr>
            <w:tcW w:w="2589" w:type="dxa"/>
            <w:tcBorders>
              <w:top w:val="single" w:sz="4" w:space="0" w:color="auto"/>
              <w:left w:val="single" w:sz="4" w:space="0" w:color="auto"/>
              <w:bottom w:val="single" w:sz="4" w:space="0" w:color="auto"/>
              <w:right w:val="single" w:sz="4" w:space="0" w:color="auto"/>
            </w:tcBorders>
            <w:hideMark/>
          </w:tcPr>
          <w:p w14:paraId="61EEE527" w14:textId="77777777" w:rsidR="0050596B" w:rsidRPr="005E3203" w:rsidRDefault="0050596B" w:rsidP="0050596B">
            <w:pPr>
              <w:pStyle w:val="Heading4"/>
              <w:outlineLvl w:val="3"/>
              <w:rPr>
                <w:lang w:val="fr-CA"/>
              </w:rPr>
            </w:pPr>
            <w:r w:rsidRPr="005E3203">
              <w:rPr>
                <w:lang w:val="fr-CA"/>
              </w:rPr>
              <w:t>Orange</w:t>
            </w:r>
          </w:p>
          <w:p w14:paraId="24DA0361" w14:textId="0271C096" w:rsidR="0050596B" w:rsidRPr="005E3203" w:rsidRDefault="0050596B" w:rsidP="0050596B">
            <w:pPr>
              <w:rPr>
                <w:lang w:val="fr-CA"/>
              </w:rPr>
            </w:pPr>
            <w:r w:rsidRPr="005E3203">
              <w:rPr>
                <w:lang w:val="fr-CA"/>
              </w:rPr>
              <w:t xml:space="preserve">1 </w:t>
            </w:r>
            <w:r w:rsidR="007B156D">
              <w:rPr>
                <w:lang w:val="fr-CA"/>
              </w:rPr>
              <w:t>Brody</w:t>
            </w:r>
          </w:p>
          <w:p w14:paraId="2A4BA03C" w14:textId="031AA111" w:rsidR="0050596B" w:rsidRDefault="0050596B" w:rsidP="0050596B">
            <w:pPr>
              <w:rPr>
                <w:lang w:val="fr-CA"/>
              </w:rPr>
            </w:pPr>
            <w:r w:rsidRPr="005E3203">
              <w:rPr>
                <w:lang w:val="fr-CA"/>
              </w:rPr>
              <w:t xml:space="preserve">2 </w:t>
            </w:r>
            <w:r w:rsidR="007B156D">
              <w:rPr>
                <w:lang w:val="fr-CA"/>
              </w:rPr>
              <w:t>Cameron</w:t>
            </w:r>
          </w:p>
          <w:p w14:paraId="03066A7F" w14:textId="4026C475" w:rsidR="00FE0669" w:rsidRPr="005E3203" w:rsidRDefault="00FE0669" w:rsidP="0050596B">
            <w:pPr>
              <w:rPr>
                <w:lang w:val="fr-CA"/>
              </w:rPr>
            </w:pPr>
          </w:p>
        </w:tc>
      </w:tr>
      <w:tr w:rsidR="0050596B" w14:paraId="72CB7AED" w14:textId="77777777" w:rsidTr="0025229A">
        <w:tc>
          <w:tcPr>
            <w:tcW w:w="2588" w:type="dxa"/>
            <w:tcBorders>
              <w:top w:val="single" w:sz="4" w:space="0" w:color="auto"/>
              <w:left w:val="single" w:sz="4" w:space="0" w:color="auto"/>
              <w:bottom w:val="single" w:sz="4" w:space="0" w:color="auto"/>
              <w:right w:val="single" w:sz="4" w:space="0" w:color="auto"/>
            </w:tcBorders>
            <w:hideMark/>
          </w:tcPr>
          <w:p w14:paraId="089A162C" w14:textId="77777777" w:rsidR="0050596B" w:rsidRDefault="0050596B" w:rsidP="0050596B">
            <w:pPr>
              <w:pStyle w:val="Heading4"/>
              <w:outlineLvl w:val="3"/>
            </w:pPr>
            <w:r>
              <w:t>Yellow</w:t>
            </w:r>
          </w:p>
          <w:p w14:paraId="1A51396E" w14:textId="08C4F50B" w:rsidR="0050596B" w:rsidRDefault="0050596B" w:rsidP="0050596B">
            <w:r>
              <w:t xml:space="preserve">1 </w:t>
            </w:r>
            <w:r w:rsidR="007B156D">
              <w:t>Cole</w:t>
            </w:r>
          </w:p>
          <w:p w14:paraId="3914E137" w14:textId="5EA7FEE0" w:rsidR="00FE0669" w:rsidRDefault="0050596B" w:rsidP="00FE0669">
            <w:r>
              <w:t xml:space="preserve">2 </w:t>
            </w:r>
            <w:r w:rsidR="007B156D">
              <w:t>Devin</w:t>
            </w:r>
          </w:p>
          <w:p w14:paraId="22ABDFBA" w14:textId="34853BFE" w:rsidR="0050596B" w:rsidRDefault="0050596B" w:rsidP="0050596B"/>
        </w:tc>
        <w:tc>
          <w:tcPr>
            <w:tcW w:w="2589" w:type="dxa"/>
            <w:tcBorders>
              <w:top w:val="single" w:sz="4" w:space="0" w:color="auto"/>
              <w:left w:val="single" w:sz="4" w:space="0" w:color="auto"/>
              <w:bottom w:val="single" w:sz="4" w:space="0" w:color="auto"/>
              <w:right w:val="single" w:sz="4" w:space="0" w:color="auto"/>
            </w:tcBorders>
            <w:hideMark/>
          </w:tcPr>
          <w:p w14:paraId="74F5477E" w14:textId="77777777" w:rsidR="0050596B" w:rsidRDefault="0050596B" w:rsidP="0050596B">
            <w:pPr>
              <w:pStyle w:val="Heading4"/>
              <w:outlineLvl w:val="3"/>
            </w:pPr>
            <w:r>
              <w:t>Grey</w:t>
            </w:r>
          </w:p>
          <w:p w14:paraId="00C4B0F3" w14:textId="5400C268" w:rsidR="0050596B" w:rsidRDefault="0050596B" w:rsidP="0050596B">
            <w:r>
              <w:t xml:space="preserve">1 </w:t>
            </w:r>
            <w:r w:rsidR="007B156D">
              <w:t>Junior</w:t>
            </w:r>
          </w:p>
          <w:p w14:paraId="14C51DA4" w14:textId="32897D6B" w:rsidR="00FE0669" w:rsidRDefault="0050596B" w:rsidP="00FE0669">
            <w:r>
              <w:t xml:space="preserve">2 </w:t>
            </w:r>
            <w:r w:rsidR="007B156D">
              <w:t>Khari</w:t>
            </w:r>
          </w:p>
          <w:p w14:paraId="464B22FF" w14:textId="2C024276" w:rsidR="0050596B" w:rsidRDefault="0050596B" w:rsidP="0050596B"/>
        </w:tc>
        <w:tc>
          <w:tcPr>
            <w:tcW w:w="2589" w:type="dxa"/>
            <w:tcBorders>
              <w:top w:val="single" w:sz="4" w:space="0" w:color="auto"/>
              <w:left w:val="single" w:sz="4" w:space="0" w:color="auto"/>
              <w:bottom w:val="single" w:sz="4" w:space="0" w:color="auto"/>
              <w:right w:val="single" w:sz="4" w:space="0" w:color="auto"/>
            </w:tcBorders>
            <w:hideMark/>
          </w:tcPr>
          <w:p w14:paraId="2AC978A5" w14:textId="77777777" w:rsidR="0050596B" w:rsidRDefault="0050596B" w:rsidP="0050596B">
            <w:pPr>
              <w:pStyle w:val="Heading4"/>
              <w:outlineLvl w:val="3"/>
            </w:pPr>
            <w:r>
              <w:t>Beige</w:t>
            </w:r>
          </w:p>
          <w:p w14:paraId="0E2620EB" w14:textId="78465B88" w:rsidR="0050596B" w:rsidRDefault="0050596B" w:rsidP="0050596B">
            <w:r>
              <w:t>1</w:t>
            </w:r>
            <w:r w:rsidR="00FE0669">
              <w:t xml:space="preserve"> </w:t>
            </w:r>
            <w:r w:rsidR="007B156D">
              <w:t>Katie</w:t>
            </w:r>
          </w:p>
          <w:p w14:paraId="67C99C14" w14:textId="4DD7D2CF" w:rsidR="0050596B" w:rsidRDefault="0050596B" w:rsidP="0050596B">
            <w:r>
              <w:t xml:space="preserve">2 </w:t>
            </w:r>
            <w:r w:rsidR="007B156D">
              <w:t>Elodie</w:t>
            </w:r>
          </w:p>
          <w:p w14:paraId="0BFD4316" w14:textId="77777777" w:rsidR="001D3EB4" w:rsidRDefault="001D3EB4" w:rsidP="0050596B"/>
          <w:p w14:paraId="6A524FC7" w14:textId="4FA4E6D5" w:rsidR="0050596B" w:rsidRDefault="0050596B" w:rsidP="00FE0669"/>
        </w:tc>
      </w:tr>
      <w:tr w:rsidR="0050596B" w14:paraId="3F8D4E71" w14:textId="77777777" w:rsidTr="0025229A">
        <w:tc>
          <w:tcPr>
            <w:tcW w:w="2588" w:type="dxa"/>
            <w:tcBorders>
              <w:top w:val="single" w:sz="4" w:space="0" w:color="auto"/>
              <w:left w:val="single" w:sz="4" w:space="0" w:color="auto"/>
              <w:bottom w:val="single" w:sz="4" w:space="0" w:color="auto"/>
              <w:right w:val="single" w:sz="4" w:space="0" w:color="auto"/>
            </w:tcBorders>
            <w:hideMark/>
          </w:tcPr>
          <w:p w14:paraId="06DD77BB" w14:textId="77777777" w:rsidR="0050596B" w:rsidRDefault="0050596B" w:rsidP="0050596B">
            <w:pPr>
              <w:pStyle w:val="Heading4"/>
              <w:outlineLvl w:val="3"/>
            </w:pPr>
            <w:r>
              <w:t>Green</w:t>
            </w:r>
          </w:p>
          <w:p w14:paraId="7946F861" w14:textId="7A479E29" w:rsidR="0050596B" w:rsidRDefault="0050596B" w:rsidP="0050596B">
            <w:r>
              <w:t xml:space="preserve">1 </w:t>
            </w:r>
            <w:r w:rsidR="007B156D">
              <w:t>Megha</w:t>
            </w:r>
          </w:p>
          <w:p w14:paraId="5A42463F" w14:textId="766777A0" w:rsidR="0050596B" w:rsidRDefault="0050596B" w:rsidP="0050596B">
            <w:r>
              <w:t xml:space="preserve">2 </w:t>
            </w:r>
            <w:r w:rsidR="007B156D">
              <w:t>Michael</w:t>
            </w:r>
          </w:p>
        </w:tc>
        <w:tc>
          <w:tcPr>
            <w:tcW w:w="2589" w:type="dxa"/>
            <w:tcBorders>
              <w:top w:val="single" w:sz="4" w:space="0" w:color="auto"/>
              <w:left w:val="single" w:sz="4" w:space="0" w:color="auto"/>
              <w:bottom w:val="single" w:sz="4" w:space="0" w:color="auto"/>
              <w:right w:val="single" w:sz="4" w:space="0" w:color="auto"/>
            </w:tcBorders>
            <w:hideMark/>
          </w:tcPr>
          <w:p w14:paraId="0A53B0DB" w14:textId="77777777" w:rsidR="0050596B" w:rsidRDefault="0050596B" w:rsidP="0050596B">
            <w:pPr>
              <w:pStyle w:val="Heading4"/>
              <w:outlineLvl w:val="3"/>
            </w:pPr>
            <w:r>
              <w:t>Brown</w:t>
            </w:r>
          </w:p>
          <w:p w14:paraId="47B465E6" w14:textId="4362568B" w:rsidR="0050596B" w:rsidRDefault="0050596B" w:rsidP="0050596B">
            <w:r>
              <w:t xml:space="preserve">1 </w:t>
            </w:r>
            <w:r w:rsidR="007B156D">
              <w:t>Neil</w:t>
            </w:r>
          </w:p>
          <w:p w14:paraId="25A0563D" w14:textId="61698C15" w:rsidR="0050596B" w:rsidRPr="00FE0669" w:rsidRDefault="0050596B" w:rsidP="0050596B">
            <w:pPr>
              <w:rPr>
                <w:color w:val="5A7D35" w:themeColor="accent4" w:themeShade="80"/>
              </w:rPr>
            </w:pPr>
            <w:r>
              <w:t xml:space="preserve">2 </w:t>
            </w:r>
            <w:r w:rsidR="007B156D">
              <w:t>Rodney</w:t>
            </w:r>
          </w:p>
        </w:tc>
        <w:tc>
          <w:tcPr>
            <w:tcW w:w="2589" w:type="dxa"/>
            <w:tcBorders>
              <w:top w:val="single" w:sz="4" w:space="0" w:color="auto"/>
              <w:left w:val="single" w:sz="4" w:space="0" w:color="auto"/>
              <w:bottom w:val="single" w:sz="4" w:space="0" w:color="auto"/>
              <w:right w:val="single" w:sz="4" w:space="0" w:color="auto"/>
            </w:tcBorders>
            <w:hideMark/>
          </w:tcPr>
          <w:p w14:paraId="68128920" w14:textId="77777777" w:rsidR="0050596B" w:rsidRDefault="0050596B" w:rsidP="0050596B">
            <w:pPr>
              <w:pStyle w:val="Heading4"/>
              <w:outlineLvl w:val="3"/>
            </w:pPr>
            <w:r>
              <w:t>Red</w:t>
            </w:r>
          </w:p>
          <w:p w14:paraId="2A238581" w14:textId="6AFEACAA" w:rsidR="0050596B" w:rsidRDefault="0050596B" w:rsidP="0050596B">
            <w:r>
              <w:t xml:space="preserve">1 </w:t>
            </w:r>
            <w:r w:rsidR="007B156D">
              <w:t>Ryan</w:t>
            </w:r>
          </w:p>
          <w:p w14:paraId="00331611" w14:textId="7C7E2003" w:rsidR="0050596B" w:rsidRDefault="0050596B" w:rsidP="0050596B">
            <w:r>
              <w:t xml:space="preserve">2 </w:t>
            </w:r>
            <w:r w:rsidR="007B156D">
              <w:t>Sean</w:t>
            </w:r>
          </w:p>
          <w:p w14:paraId="3D1A588D" w14:textId="77777777" w:rsidR="00FE0669" w:rsidRDefault="00FE0669" w:rsidP="0050596B"/>
          <w:p w14:paraId="5219B6F9" w14:textId="3E727765" w:rsidR="0050596B" w:rsidRDefault="0050596B" w:rsidP="0050596B"/>
        </w:tc>
      </w:tr>
      <w:tr w:rsidR="0050596B" w14:paraId="61ECC5FA" w14:textId="77777777" w:rsidTr="0025229A">
        <w:tc>
          <w:tcPr>
            <w:tcW w:w="2588" w:type="dxa"/>
            <w:tcBorders>
              <w:top w:val="single" w:sz="4" w:space="0" w:color="auto"/>
              <w:left w:val="single" w:sz="4" w:space="0" w:color="auto"/>
              <w:bottom w:val="single" w:sz="4" w:space="0" w:color="auto"/>
              <w:right w:val="single" w:sz="4" w:space="0" w:color="auto"/>
            </w:tcBorders>
            <w:hideMark/>
          </w:tcPr>
          <w:p w14:paraId="79562484" w14:textId="77777777" w:rsidR="0050596B" w:rsidRDefault="0050596B" w:rsidP="0050596B">
            <w:pPr>
              <w:pStyle w:val="Heading4"/>
              <w:outlineLvl w:val="3"/>
            </w:pPr>
            <w:r>
              <w:t>Vanilla</w:t>
            </w:r>
          </w:p>
          <w:p w14:paraId="78C3CC1E" w14:textId="43A920B7" w:rsidR="0050596B" w:rsidRDefault="0050596B" w:rsidP="0050596B">
            <w:r>
              <w:t xml:space="preserve">1 </w:t>
            </w:r>
            <w:r w:rsidR="007B156D">
              <w:t>Tariq</w:t>
            </w:r>
          </w:p>
          <w:p w14:paraId="0A7A97F5" w14:textId="28B3FD38" w:rsidR="001D3EB4" w:rsidRDefault="0050596B" w:rsidP="001D3EB4">
            <w:r>
              <w:t xml:space="preserve">2 </w:t>
            </w:r>
            <w:r w:rsidR="007B156D">
              <w:t>Tiago</w:t>
            </w:r>
          </w:p>
          <w:p w14:paraId="49C7E501" w14:textId="7A7D0A68" w:rsidR="0050596B" w:rsidRDefault="0050596B" w:rsidP="0050596B"/>
        </w:tc>
        <w:tc>
          <w:tcPr>
            <w:tcW w:w="2589" w:type="dxa"/>
            <w:tcBorders>
              <w:top w:val="single" w:sz="4" w:space="0" w:color="auto"/>
              <w:left w:val="single" w:sz="4" w:space="0" w:color="auto"/>
              <w:bottom w:val="single" w:sz="4" w:space="0" w:color="auto"/>
              <w:right w:val="single" w:sz="4" w:space="0" w:color="auto"/>
            </w:tcBorders>
            <w:hideMark/>
          </w:tcPr>
          <w:p w14:paraId="464A8160" w14:textId="77777777" w:rsidR="0050596B" w:rsidRPr="004F33D0" w:rsidRDefault="0050596B" w:rsidP="0050596B">
            <w:pPr>
              <w:pStyle w:val="Heading4"/>
              <w:outlineLvl w:val="3"/>
              <w:rPr>
                <w:lang w:val="fr-CA"/>
              </w:rPr>
            </w:pPr>
            <w:proofErr w:type="spellStart"/>
            <w:r w:rsidRPr="004F33D0">
              <w:rPr>
                <w:lang w:val="fr-CA"/>
              </w:rPr>
              <w:t>Pumpkin</w:t>
            </w:r>
            <w:proofErr w:type="spellEnd"/>
          </w:p>
          <w:p w14:paraId="33520A34" w14:textId="143BC286" w:rsidR="0050596B" w:rsidRPr="004F33D0" w:rsidRDefault="0050596B" w:rsidP="0050596B">
            <w:pPr>
              <w:rPr>
                <w:lang w:val="fr-CA"/>
              </w:rPr>
            </w:pPr>
            <w:r w:rsidRPr="004F33D0">
              <w:rPr>
                <w:lang w:val="fr-CA"/>
              </w:rPr>
              <w:t xml:space="preserve">1 </w:t>
            </w:r>
            <w:r w:rsidR="006045CF">
              <w:rPr>
                <w:lang w:val="fr-CA"/>
              </w:rPr>
              <w:t>Vado</w:t>
            </w:r>
          </w:p>
          <w:p w14:paraId="6D5E4DEC" w14:textId="00072A7C" w:rsidR="001D3EB4" w:rsidRDefault="0050596B" w:rsidP="001D3EB4">
            <w:pPr>
              <w:rPr>
                <w:lang w:val="fr-CA"/>
              </w:rPr>
            </w:pPr>
            <w:r w:rsidRPr="00132E0A">
              <w:rPr>
                <w:lang w:val="fr-CA"/>
              </w:rPr>
              <w:t xml:space="preserve">2 </w:t>
            </w:r>
            <w:proofErr w:type="spellStart"/>
            <w:r w:rsidR="000078E2">
              <w:rPr>
                <w:lang w:val="fr-CA"/>
              </w:rPr>
              <w:t>Recko</w:t>
            </w:r>
            <w:proofErr w:type="spellEnd"/>
          </w:p>
          <w:p w14:paraId="528D5C46" w14:textId="77777777" w:rsidR="001D3EB4" w:rsidRPr="004F33D0" w:rsidRDefault="001D3EB4" w:rsidP="001D3EB4">
            <w:pPr>
              <w:rPr>
                <w:lang w:val="fr-CA"/>
              </w:rPr>
            </w:pPr>
          </w:p>
          <w:p w14:paraId="3F12F7A5" w14:textId="1757921C" w:rsidR="0050596B" w:rsidRPr="004F33D0" w:rsidRDefault="0050596B" w:rsidP="0050596B">
            <w:pPr>
              <w:rPr>
                <w:lang w:val="fr-CA"/>
              </w:rPr>
            </w:pPr>
          </w:p>
        </w:tc>
        <w:tc>
          <w:tcPr>
            <w:tcW w:w="2589" w:type="dxa"/>
            <w:tcBorders>
              <w:top w:val="single" w:sz="4" w:space="0" w:color="auto"/>
              <w:left w:val="single" w:sz="4" w:space="0" w:color="auto"/>
              <w:bottom w:val="single" w:sz="4" w:space="0" w:color="auto"/>
              <w:right w:val="single" w:sz="4" w:space="0" w:color="auto"/>
            </w:tcBorders>
            <w:hideMark/>
          </w:tcPr>
          <w:p w14:paraId="14A07BA1" w14:textId="77777777" w:rsidR="0050596B" w:rsidRDefault="0050596B" w:rsidP="0050596B">
            <w:pPr>
              <w:pStyle w:val="Heading4"/>
              <w:outlineLvl w:val="3"/>
            </w:pPr>
            <w:r>
              <w:t>Copper</w:t>
            </w:r>
          </w:p>
          <w:p w14:paraId="31D4E3F3" w14:textId="5FD168E6" w:rsidR="001D3EB4" w:rsidRDefault="0050596B" w:rsidP="001D3EB4">
            <w:r>
              <w:t xml:space="preserve">1 </w:t>
            </w:r>
            <w:r w:rsidR="006045CF">
              <w:t>Jon</w:t>
            </w:r>
          </w:p>
          <w:p w14:paraId="7E536F96" w14:textId="72A62130" w:rsidR="0050596B" w:rsidRDefault="0050596B" w:rsidP="001D3EB4">
            <w:r>
              <w:t xml:space="preserve">2 </w:t>
            </w:r>
            <w:r w:rsidR="006045CF">
              <w:t>Connor</w:t>
            </w:r>
          </w:p>
        </w:tc>
      </w:tr>
      <w:tr w:rsidR="006045CF" w14:paraId="51A8A1E5" w14:textId="77777777" w:rsidTr="0025229A">
        <w:tc>
          <w:tcPr>
            <w:tcW w:w="2588" w:type="dxa"/>
            <w:tcBorders>
              <w:top w:val="single" w:sz="4" w:space="0" w:color="auto"/>
              <w:left w:val="single" w:sz="4" w:space="0" w:color="auto"/>
              <w:bottom w:val="single" w:sz="4" w:space="0" w:color="auto"/>
              <w:right w:val="single" w:sz="4" w:space="0" w:color="auto"/>
            </w:tcBorders>
          </w:tcPr>
          <w:p w14:paraId="4EFB415C" w14:textId="77777777" w:rsidR="006045CF" w:rsidRDefault="006045CF" w:rsidP="0050596B">
            <w:pPr>
              <w:pStyle w:val="Heading4"/>
              <w:outlineLvl w:val="3"/>
            </w:pPr>
            <w:r>
              <w:t>Aero</w:t>
            </w:r>
          </w:p>
          <w:p w14:paraId="728530C5" w14:textId="3592BDDB" w:rsidR="006045CF" w:rsidRDefault="000504D8" w:rsidP="006045CF">
            <w:r>
              <w:t xml:space="preserve">1 </w:t>
            </w:r>
            <w:r w:rsidR="006045CF">
              <w:t>Angelo</w:t>
            </w:r>
          </w:p>
          <w:p w14:paraId="61756136" w14:textId="2E921740" w:rsidR="006045CF" w:rsidRPr="006045CF" w:rsidRDefault="000504D8" w:rsidP="006045CF">
            <w:r>
              <w:t xml:space="preserve">2 </w:t>
            </w:r>
            <w:r w:rsidR="006045CF">
              <w:t>Kevin</w:t>
            </w:r>
          </w:p>
        </w:tc>
        <w:tc>
          <w:tcPr>
            <w:tcW w:w="2589" w:type="dxa"/>
            <w:tcBorders>
              <w:top w:val="single" w:sz="4" w:space="0" w:color="auto"/>
              <w:left w:val="single" w:sz="4" w:space="0" w:color="auto"/>
              <w:bottom w:val="single" w:sz="4" w:space="0" w:color="auto"/>
              <w:right w:val="single" w:sz="4" w:space="0" w:color="auto"/>
            </w:tcBorders>
          </w:tcPr>
          <w:p w14:paraId="6A49A70E" w14:textId="77777777" w:rsidR="006045CF" w:rsidRDefault="006045CF" w:rsidP="0050596B">
            <w:pPr>
              <w:pStyle w:val="Heading4"/>
              <w:outlineLvl w:val="3"/>
              <w:rPr>
                <w:lang w:val="fr-CA"/>
              </w:rPr>
            </w:pPr>
            <w:r>
              <w:rPr>
                <w:lang w:val="fr-CA"/>
              </w:rPr>
              <w:t>Amber</w:t>
            </w:r>
          </w:p>
          <w:p w14:paraId="66C42D2A" w14:textId="26AA2EB5" w:rsidR="006045CF" w:rsidRDefault="000504D8" w:rsidP="006045CF">
            <w:pPr>
              <w:rPr>
                <w:lang w:val="fr-CA"/>
              </w:rPr>
            </w:pPr>
            <w:r>
              <w:rPr>
                <w:lang w:val="fr-CA"/>
              </w:rPr>
              <w:t xml:space="preserve">1 </w:t>
            </w:r>
            <w:r w:rsidR="006045CF">
              <w:rPr>
                <w:lang w:val="fr-CA"/>
              </w:rPr>
              <w:t>Logan</w:t>
            </w:r>
          </w:p>
          <w:p w14:paraId="6F1F3532" w14:textId="2F880925" w:rsidR="006045CF" w:rsidRPr="006045CF" w:rsidRDefault="000504D8" w:rsidP="006045CF">
            <w:pPr>
              <w:rPr>
                <w:lang w:val="fr-CA"/>
              </w:rPr>
            </w:pPr>
            <w:r>
              <w:rPr>
                <w:lang w:val="fr-CA"/>
              </w:rPr>
              <w:t xml:space="preserve">2 </w:t>
            </w:r>
            <w:r w:rsidR="006045CF">
              <w:rPr>
                <w:lang w:val="fr-CA"/>
              </w:rPr>
              <w:t>Parker</w:t>
            </w:r>
          </w:p>
        </w:tc>
        <w:tc>
          <w:tcPr>
            <w:tcW w:w="2589" w:type="dxa"/>
            <w:tcBorders>
              <w:top w:val="single" w:sz="4" w:space="0" w:color="auto"/>
              <w:left w:val="single" w:sz="4" w:space="0" w:color="auto"/>
              <w:bottom w:val="single" w:sz="4" w:space="0" w:color="auto"/>
              <w:right w:val="single" w:sz="4" w:space="0" w:color="auto"/>
            </w:tcBorders>
          </w:tcPr>
          <w:p w14:paraId="487454E1" w14:textId="6B9FA069" w:rsidR="00330945" w:rsidRDefault="00330945" w:rsidP="00330945">
            <w:pPr>
              <w:pStyle w:val="Heading4"/>
              <w:outlineLvl w:val="3"/>
              <w:rPr>
                <w:lang w:val="fr-CA"/>
              </w:rPr>
            </w:pPr>
            <w:r>
              <w:rPr>
                <w:lang w:val="fr-CA"/>
              </w:rPr>
              <w:t>Blue</w:t>
            </w:r>
          </w:p>
          <w:p w14:paraId="1B48C48A" w14:textId="239CF94E" w:rsidR="006045CF" w:rsidRDefault="000504D8" w:rsidP="00330945">
            <w:r>
              <w:rPr>
                <w:lang w:val="fr-CA"/>
              </w:rPr>
              <w:t xml:space="preserve">1 </w:t>
            </w:r>
            <w:proofErr w:type="spellStart"/>
            <w:r w:rsidR="00330945">
              <w:rPr>
                <w:lang w:val="fr-CA"/>
              </w:rPr>
              <w:t>Kalyon</w:t>
            </w:r>
            <w:proofErr w:type="spellEnd"/>
          </w:p>
        </w:tc>
      </w:tr>
    </w:tbl>
    <w:p w14:paraId="6CE37FD3" w14:textId="44513556" w:rsidR="0025229A" w:rsidRDefault="0025229A" w:rsidP="0025229A">
      <w:pPr>
        <w:rPr>
          <w:rFonts w:asciiTheme="majorHAnsi" w:eastAsiaTheme="majorEastAsia" w:hAnsiTheme="majorHAnsi" w:cstheme="majorBidi"/>
          <w:color w:val="333333" w:themeColor="text2"/>
          <w:sz w:val="48"/>
          <w:szCs w:val="32"/>
          <w:lang w:eastAsia="ja-JP"/>
        </w:rPr>
      </w:pPr>
    </w:p>
    <w:p w14:paraId="2141D2BC" w14:textId="77777777" w:rsidR="00132E0A" w:rsidRDefault="00132E0A">
      <w:pPr>
        <w:rPr>
          <w:rFonts w:asciiTheme="majorHAnsi" w:eastAsiaTheme="majorEastAsia" w:hAnsiTheme="majorHAnsi" w:cstheme="majorBidi"/>
          <w:color w:val="333333" w:themeColor="text2"/>
          <w:sz w:val="48"/>
          <w:szCs w:val="32"/>
          <w:lang w:eastAsia="ja-JP"/>
        </w:rPr>
      </w:pPr>
      <w:r>
        <w:br w:type="page"/>
      </w:r>
    </w:p>
    <w:p w14:paraId="6EABA695" w14:textId="2C1AF550" w:rsidR="0025229A" w:rsidRDefault="0025229A" w:rsidP="0025229A">
      <w:pPr>
        <w:pStyle w:val="Heading1"/>
      </w:pPr>
      <w:bookmarkStart w:id="20" w:name="_Toc54336522"/>
      <w:r>
        <w:lastRenderedPageBreak/>
        <w:t>Appendix B: Issues Backlog</w:t>
      </w:r>
      <w:bookmarkEnd w:id="20"/>
    </w:p>
    <w:p w14:paraId="6565EFB6" w14:textId="77777777" w:rsidR="00446399" w:rsidRDefault="00446399" w:rsidP="00446399">
      <w:pPr>
        <w:rPr>
          <w:lang w:eastAsia="ja-JP"/>
        </w:rPr>
      </w:pPr>
    </w:p>
    <w:p w14:paraId="3C221C1D" w14:textId="11A3FF20" w:rsidR="00446399" w:rsidRPr="00446399" w:rsidRDefault="00446399" w:rsidP="00446399">
      <w:pPr>
        <w:rPr>
          <w:i/>
          <w:color w:val="B42C1A" w:themeColor="accent1" w:themeShade="BF"/>
          <w:lang w:eastAsia="ja-JP"/>
        </w:rPr>
      </w:pPr>
      <w:r w:rsidRPr="00446399">
        <w:rPr>
          <w:rFonts w:asciiTheme="majorHAnsi" w:hAnsiTheme="majorHAnsi" w:cstheme="majorHAnsi"/>
          <w:i/>
          <w:color w:val="B42C1A" w:themeColor="accent1" w:themeShade="BF"/>
          <w:lang w:eastAsia="ja-JP"/>
        </w:rPr>
        <w:t>Initial</w:t>
      </w:r>
      <w:r w:rsidRPr="00446399">
        <w:rPr>
          <w:i/>
          <w:color w:val="B42C1A" w:themeColor="accent1" w:themeShade="BF"/>
          <w:lang w:eastAsia="ja-JP"/>
        </w:rPr>
        <w:t xml:space="preserve"> Setup</w:t>
      </w:r>
    </w:p>
    <w:p w14:paraId="3F7DD4F8" w14:textId="5365B851" w:rsidR="00D16C55" w:rsidRDefault="00D16C55" w:rsidP="00446399">
      <w:pPr>
        <w:pStyle w:val="ListParagraph"/>
        <w:numPr>
          <w:ilvl w:val="0"/>
          <w:numId w:val="24"/>
        </w:numPr>
        <w:spacing w:line="256" w:lineRule="auto"/>
      </w:pPr>
      <w:r>
        <w:t xml:space="preserve">Bitbucket repository created with naming convention:  </w:t>
      </w:r>
    </w:p>
    <w:p w14:paraId="005CD0D9" w14:textId="42313BBB" w:rsidR="00D16C55" w:rsidRDefault="00D16C55" w:rsidP="00D16C55">
      <w:pPr>
        <w:pStyle w:val="ListParagraph"/>
        <w:numPr>
          <w:ilvl w:val="1"/>
          <w:numId w:val="24"/>
        </w:numPr>
        <w:spacing w:line="256" w:lineRule="auto"/>
      </w:pPr>
      <w:r>
        <w:t>cis2232_20192020_project_colorname</w:t>
      </w:r>
    </w:p>
    <w:p w14:paraId="03CA634C" w14:textId="2401829F" w:rsidR="00446399" w:rsidRDefault="00446399" w:rsidP="00446399">
      <w:pPr>
        <w:pStyle w:val="ListParagraph"/>
        <w:numPr>
          <w:ilvl w:val="0"/>
          <w:numId w:val="24"/>
        </w:numPr>
        <w:spacing w:line="256" w:lineRule="auto"/>
      </w:pPr>
      <w:r>
        <w:t>Readme created</w:t>
      </w:r>
      <w:r w:rsidR="00D16C55">
        <w:t xml:space="preserve"> and committed</w:t>
      </w:r>
    </w:p>
    <w:p w14:paraId="06500014" w14:textId="77777777" w:rsidR="00446399" w:rsidRDefault="00446399" w:rsidP="00446399">
      <w:pPr>
        <w:pStyle w:val="ListParagraph"/>
        <w:numPr>
          <w:ilvl w:val="0"/>
          <w:numId w:val="24"/>
        </w:numPr>
        <w:spacing w:line="256" w:lineRule="auto"/>
      </w:pPr>
      <w:r>
        <w:t>BJ MacLean setup as collaborator with write access</w:t>
      </w:r>
    </w:p>
    <w:p w14:paraId="461FABD9" w14:textId="28F3C8FF" w:rsidR="00446399" w:rsidRDefault="00446399" w:rsidP="00446399">
      <w:pPr>
        <w:pStyle w:val="ListParagraph"/>
        <w:numPr>
          <w:ilvl w:val="0"/>
          <w:numId w:val="24"/>
        </w:numPr>
        <w:spacing w:line="256" w:lineRule="auto"/>
      </w:pPr>
      <w:r>
        <w:t xml:space="preserve">Make sure issues tracking is turned on.  </w:t>
      </w:r>
    </w:p>
    <w:p w14:paraId="42494DCB" w14:textId="2027C844" w:rsidR="00446399" w:rsidRDefault="00446399" w:rsidP="00446399">
      <w:pPr>
        <w:pStyle w:val="ListParagraph"/>
        <w:numPr>
          <w:ilvl w:val="0"/>
          <w:numId w:val="24"/>
        </w:numPr>
        <w:spacing w:line="256" w:lineRule="auto"/>
      </w:pPr>
      <w:r>
        <w:t>Team members added to repository</w:t>
      </w:r>
    </w:p>
    <w:p w14:paraId="313AA1D6" w14:textId="3E399C88" w:rsidR="00DC05E5" w:rsidRDefault="00DC05E5" w:rsidP="00DC05E5">
      <w:pPr>
        <w:pStyle w:val="ListParagraph"/>
        <w:numPr>
          <w:ilvl w:val="0"/>
          <w:numId w:val="24"/>
        </w:numPr>
        <w:spacing w:line="256" w:lineRule="auto"/>
      </w:pPr>
      <w:r>
        <w:t xml:space="preserve">Trello Boards </w:t>
      </w:r>
      <w:r w:rsidR="00066837">
        <w:t xml:space="preserve">or issues tracking </w:t>
      </w:r>
      <w:r>
        <w:t>updated to manage the project completion tasks.  These should be assigned to the appropriate team members.</w:t>
      </w:r>
    </w:p>
    <w:p w14:paraId="4A22864F" w14:textId="77777777" w:rsidR="0025229A" w:rsidRDefault="0025229A" w:rsidP="0025229A">
      <w:pPr>
        <w:pStyle w:val="Heading4"/>
      </w:pPr>
      <w:r>
        <w:t>Sprint 1 Setup</w:t>
      </w:r>
    </w:p>
    <w:p w14:paraId="17587BB0" w14:textId="3DC4A2D5" w:rsidR="0025229A" w:rsidRDefault="0025229A" w:rsidP="0025229A">
      <w:pPr>
        <w:pStyle w:val="ListParagraph"/>
        <w:numPr>
          <w:ilvl w:val="0"/>
          <w:numId w:val="24"/>
        </w:numPr>
        <w:spacing w:line="256" w:lineRule="auto"/>
      </w:pPr>
      <w:r>
        <w:t>Color scheme setup based on team name.  Based on your team color, apply the color to your project.</w:t>
      </w:r>
    </w:p>
    <w:p w14:paraId="3BA787C4" w14:textId="2DCD72F9" w:rsidR="00DC05E5" w:rsidRDefault="004D6636" w:rsidP="0025229A">
      <w:pPr>
        <w:pStyle w:val="ListParagraph"/>
        <w:numPr>
          <w:ilvl w:val="0"/>
          <w:numId w:val="24"/>
        </w:numPr>
        <w:spacing w:line="256" w:lineRule="auto"/>
      </w:pPr>
      <w:r>
        <w:t>A</w:t>
      </w:r>
      <w:r w:rsidR="00DC05E5">
        <w:t>bility to run the initial version of the project.</w:t>
      </w:r>
    </w:p>
    <w:p w14:paraId="293E52E1" w14:textId="77777777" w:rsidR="0025229A" w:rsidRDefault="0025229A" w:rsidP="0025229A">
      <w:pPr>
        <w:pStyle w:val="Heading4"/>
      </w:pPr>
      <w:r>
        <w:t>Sprint 2 File I/O &amp; JDBC</w:t>
      </w:r>
    </w:p>
    <w:p w14:paraId="56FE54FC" w14:textId="1E738B64" w:rsidR="0025229A" w:rsidRDefault="0025229A" w:rsidP="0025229A">
      <w:pPr>
        <w:pStyle w:val="ListParagraph"/>
        <w:numPr>
          <w:ilvl w:val="0"/>
          <w:numId w:val="25"/>
        </w:numPr>
        <w:spacing w:line="256" w:lineRule="auto"/>
      </w:pPr>
      <w:r>
        <w:t xml:space="preserve">Requirements </w:t>
      </w:r>
      <w:r w:rsidR="00DC05E5">
        <w:t>1,2</w:t>
      </w:r>
    </w:p>
    <w:p w14:paraId="520E75ED" w14:textId="77777777" w:rsidR="0025229A" w:rsidRDefault="0025229A" w:rsidP="0025229A">
      <w:pPr>
        <w:pStyle w:val="Heading4"/>
      </w:pPr>
      <w:r>
        <w:t>Sprint 3 MVC</w:t>
      </w:r>
    </w:p>
    <w:p w14:paraId="0D207C50" w14:textId="05EEE6F4" w:rsidR="0025229A" w:rsidRDefault="001E498C" w:rsidP="0025229A">
      <w:pPr>
        <w:pStyle w:val="ListParagraph"/>
        <w:numPr>
          <w:ilvl w:val="0"/>
          <w:numId w:val="26"/>
        </w:numPr>
        <w:spacing w:line="256" w:lineRule="auto"/>
      </w:pPr>
      <w:r>
        <w:t>3,</w:t>
      </w:r>
      <w:r w:rsidR="00DC05E5">
        <w:t>4,5,6</w:t>
      </w:r>
    </w:p>
    <w:p w14:paraId="549CB121" w14:textId="77777777" w:rsidR="0025229A" w:rsidRDefault="0025229A" w:rsidP="0025229A">
      <w:pPr>
        <w:pStyle w:val="Heading4"/>
      </w:pPr>
      <w:r>
        <w:t>Sprint 4 Web Services</w:t>
      </w:r>
    </w:p>
    <w:p w14:paraId="1A442E56" w14:textId="311090D4" w:rsidR="0025229A" w:rsidRDefault="001E498C" w:rsidP="0025229A">
      <w:pPr>
        <w:pStyle w:val="ListParagraph"/>
        <w:numPr>
          <w:ilvl w:val="0"/>
          <w:numId w:val="27"/>
        </w:numPr>
        <w:spacing w:line="256" w:lineRule="auto"/>
      </w:pPr>
      <w:r>
        <w:t>7,8</w:t>
      </w:r>
    </w:p>
    <w:p w14:paraId="4ABB52AD" w14:textId="601B969C" w:rsidR="0025229A" w:rsidRDefault="002D7702" w:rsidP="0025229A">
      <w:pPr>
        <w:pStyle w:val="Heading4"/>
      </w:pPr>
      <w:r>
        <w:t xml:space="preserve">Sprint 5 </w:t>
      </w:r>
      <w:r w:rsidR="00446399">
        <w:t>Project Wrap-up</w:t>
      </w:r>
    </w:p>
    <w:p w14:paraId="630D2147" w14:textId="6E7852E8" w:rsidR="0025229A" w:rsidRDefault="0025229A" w:rsidP="0025229A">
      <w:pPr>
        <w:pStyle w:val="ListParagraph"/>
        <w:numPr>
          <w:ilvl w:val="0"/>
          <w:numId w:val="25"/>
        </w:numPr>
        <w:spacing w:line="256" w:lineRule="auto"/>
      </w:pPr>
      <w:r>
        <w:t xml:space="preserve">Web application is tested on a computer </w:t>
      </w:r>
    </w:p>
    <w:p w14:paraId="09C27FBB" w14:textId="786257BB" w:rsidR="0025229A" w:rsidRDefault="0025229A" w:rsidP="0025229A">
      <w:pPr>
        <w:pStyle w:val="ListParagraph"/>
        <w:numPr>
          <w:ilvl w:val="0"/>
          <w:numId w:val="25"/>
        </w:numPr>
        <w:spacing w:line="256" w:lineRule="auto"/>
      </w:pPr>
      <w:r>
        <w:t>A</w:t>
      </w:r>
      <w:r w:rsidR="00446399">
        <w:t>ny</w:t>
      </w:r>
      <w:r>
        <w:t xml:space="preserve"> issues are updated in Bitbucket</w:t>
      </w:r>
    </w:p>
    <w:p w14:paraId="05AAE1BC" w14:textId="08797DCD" w:rsidR="0025229A" w:rsidRDefault="0025229A" w:rsidP="0025229A">
      <w:pPr>
        <w:pStyle w:val="ListParagraph"/>
        <w:numPr>
          <w:ilvl w:val="0"/>
          <w:numId w:val="25"/>
        </w:numPr>
        <w:spacing w:line="256" w:lineRule="auto"/>
      </w:pPr>
      <w:proofErr w:type="spellStart"/>
      <w:proofErr w:type="gramStart"/>
      <w:r>
        <w:t>messages.properties</w:t>
      </w:r>
      <w:proofErr w:type="spellEnd"/>
      <w:proofErr w:type="gramEnd"/>
      <w:r>
        <w:t xml:space="preserve"> file used to allow multi-language support (html/Java)</w:t>
      </w:r>
      <w:r w:rsidR="00B97FE6">
        <w:t xml:space="preserve">  List and add page should not have any hard coded text and should obtain text from the </w:t>
      </w:r>
      <w:proofErr w:type="spellStart"/>
      <w:r w:rsidR="00B97FE6">
        <w:t>messages.properties</w:t>
      </w:r>
      <w:proofErr w:type="spellEnd"/>
      <w:r w:rsidR="00B97FE6">
        <w:t xml:space="preserve"> file.</w:t>
      </w:r>
    </w:p>
    <w:p w14:paraId="07A290A3" w14:textId="77777777" w:rsidR="0025229A" w:rsidRDefault="0025229A" w:rsidP="0025229A">
      <w:pPr>
        <w:pStyle w:val="ListParagraph"/>
        <w:numPr>
          <w:ilvl w:val="0"/>
          <w:numId w:val="25"/>
        </w:numPr>
        <w:spacing w:line="256" w:lineRule="auto"/>
      </w:pPr>
      <w:r>
        <w:t>Programmer validates commenting standards</w:t>
      </w:r>
    </w:p>
    <w:p w14:paraId="6F6AD00B" w14:textId="0131F2F2" w:rsidR="0025229A" w:rsidRDefault="0025229A" w:rsidP="00446399">
      <w:pPr>
        <w:pStyle w:val="ListParagraph"/>
        <w:numPr>
          <w:ilvl w:val="0"/>
          <w:numId w:val="25"/>
        </w:numPr>
        <w:spacing w:line="256" w:lineRule="auto"/>
      </w:pPr>
      <w:r>
        <w:t>About page should list the team members along with the</w:t>
      </w:r>
      <w:r w:rsidR="0030470B">
        <w:t xml:space="preserve"> t</w:t>
      </w:r>
      <w:r w:rsidR="00446399">
        <w:t>eam member #</w:t>
      </w:r>
      <w:r w:rsidR="0030470B">
        <w:t>.</w:t>
      </w:r>
    </w:p>
    <w:p w14:paraId="6FBC3A9E" w14:textId="230990D9" w:rsidR="0025229A" w:rsidRDefault="0025229A" w:rsidP="0025229A">
      <w:pPr>
        <w:pStyle w:val="ListParagraph"/>
        <w:numPr>
          <w:ilvl w:val="0"/>
          <w:numId w:val="25"/>
        </w:numPr>
        <w:spacing w:line="256" w:lineRule="auto"/>
      </w:pPr>
      <w:r>
        <w:t>Demo provided during schedule demo time.</w:t>
      </w:r>
    </w:p>
    <w:p w14:paraId="1D20BA17" w14:textId="47CBAE99" w:rsidR="00AF7CAD" w:rsidRDefault="008D7763" w:rsidP="00E97992">
      <w:pPr>
        <w:pStyle w:val="ListParagraph"/>
        <w:numPr>
          <w:ilvl w:val="0"/>
          <w:numId w:val="25"/>
        </w:numPr>
        <w:spacing w:line="256" w:lineRule="auto"/>
      </w:pPr>
      <w:r>
        <w:t>Check-in the final code from Bitbucket to SAM drop box.</w:t>
      </w:r>
    </w:p>
    <w:p w14:paraId="6BF6103A" w14:textId="77777777" w:rsidR="00AF7CAD" w:rsidRDefault="00AF7CAD">
      <w:r>
        <w:lastRenderedPageBreak/>
        <w:br w:type="page"/>
      </w:r>
    </w:p>
    <w:p w14:paraId="67C9E7BA" w14:textId="3AA4B6B3" w:rsidR="00443063" w:rsidRDefault="00AF7CAD" w:rsidP="00AF7CAD">
      <w:pPr>
        <w:pStyle w:val="Heading1"/>
      </w:pPr>
      <w:bookmarkStart w:id="21" w:name="_Toc54336523"/>
      <w:r>
        <w:lastRenderedPageBreak/>
        <w:t>Appendix C: Item Details</w:t>
      </w:r>
      <w:r w:rsidR="00F76D6A">
        <w:t xml:space="preserve"> from 1201</w:t>
      </w:r>
      <w:bookmarkEnd w:id="21"/>
    </w:p>
    <w:tbl>
      <w:tblPr>
        <w:tblStyle w:val="TableGrid"/>
        <w:tblW w:w="0" w:type="auto"/>
        <w:tblLook w:val="04A0" w:firstRow="1" w:lastRow="0" w:firstColumn="1" w:lastColumn="0" w:noHBand="0" w:noVBand="1"/>
      </w:tblPr>
      <w:tblGrid>
        <w:gridCol w:w="7766"/>
      </w:tblGrid>
      <w:tr w:rsidR="00AF7CAD" w14:paraId="4F8C31AA" w14:textId="77777777" w:rsidTr="00AF7CAD">
        <w:tc>
          <w:tcPr>
            <w:tcW w:w="7766" w:type="dxa"/>
          </w:tcPr>
          <w:p w14:paraId="667852AE" w14:textId="77777777" w:rsidR="00AF7CAD" w:rsidRDefault="00AF7CAD" w:rsidP="00AF7CAD">
            <w:pPr>
              <w:pStyle w:val="NormalWeb"/>
            </w:pPr>
            <w:r>
              <w:rPr>
                <w:rFonts w:ascii="Courier New" w:hAnsi="Courier New" w:cs="Courier New"/>
              </w:rPr>
              <w:t>public static final String BUSINESS_NAME = "Bernadette's Flowers";</w:t>
            </w:r>
            <w:r>
              <w:br/>
            </w:r>
            <w:r>
              <w:rPr>
                <w:rFonts w:ascii="Courier New" w:hAnsi="Courier New" w:cs="Courier New"/>
              </w:rPr>
              <w:t>public static final String BUSINESS_ADDRESS = "25 Hopeton Road\</w:t>
            </w:r>
            <w:proofErr w:type="spellStart"/>
            <w:r>
              <w:rPr>
                <w:rFonts w:ascii="Courier New" w:hAnsi="Courier New" w:cs="Courier New"/>
              </w:rPr>
              <w:t>nStratford</w:t>
            </w:r>
            <w:proofErr w:type="spellEnd"/>
            <w:r>
              <w:rPr>
                <w:rFonts w:ascii="Courier New" w:hAnsi="Courier New" w:cs="Courier New"/>
              </w:rPr>
              <w:t>, PE\nC1B 1H6";</w:t>
            </w:r>
          </w:p>
          <w:p w14:paraId="3108C55D" w14:textId="77777777" w:rsidR="00AF7CAD" w:rsidRDefault="00AF7CAD" w:rsidP="00AF7CAD">
            <w:pPr>
              <w:pStyle w:val="NormalWeb"/>
            </w:pPr>
            <w:r>
              <w:rPr>
                <w:rFonts w:ascii="Courier New" w:hAnsi="Courier New" w:cs="Courier New"/>
              </w:rPr>
              <w:t>public static final double TAX_RATE = 0.15;</w:t>
            </w:r>
          </w:p>
          <w:p w14:paraId="388846B2" w14:textId="77777777" w:rsidR="00AF7CAD" w:rsidRDefault="00AF7CAD" w:rsidP="00AF7CAD">
            <w:pPr>
              <w:pStyle w:val="NormalWeb"/>
            </w:pPr>
            <w:r>
              <w:rPr>
                <w:rFonts w:ascii="Courier New" w:hAnsi="Courier New" w:cs="Courier New"/>
              </w:rPr>
              <w:t>public static final double COST_LARGE = 500;</w:t>
            </w:r>
          </w:p>
          <w:p w14:paraId="5F0CE032" w14:textId="77777777" w:rsidR="00AF7CAD" w:rsidRDefault="00AF7CAD" w:rsidP="00AF7CAD">
            <w:pPr>
              <w:pStyle w:val="NormalWeb"/>
            </w:pPr>
            <w:r>
              <w:rPr>
                <w:rFonts w:ascii="Courier New" w:hAnsi="Courier New" w:cs="Courier New"/>
              </w:rPr>
              <w:t>public static final double COST_STUFFED_SMALL = 10;</w:t>
            </w:r>
            <w:r>
              <w:br/>
            </w:r>
            <w:r>
              <w:rPr>
                <w:rFonts w:ascii="Courier New" w:hAnsi="Courier New" w:cs="Courier New"/>
              </w:rPr>
              <w:t>public static final double COST_STUFFED_MEDIUM = 20;</w:t>
            </w:r>
            <w:r>
              <w:br/>
            </w:r>
            <w:r>
              <w:rPr>
                <w:rFonts w:ascii="Courier New" w:hAnsi="Courier New" w:cs="Courier New"/>
              </w:rPr>
              <w:t>public static final double COST_STUFFED_LARGE = 30;</w:t>
            </w:r>
          </w:p>
          <w:p w14:paraId="0C01CD96" w14:textId="77777777" w:rsidR="00AF7CAD" w:rsidRDefault="00AF7CAD" w:rsidP="00AF7CAD">
            <w:pPr>
              <w:pStyle w:val="NormalWeb"/>
            </w:pPr>
            <w:r>
              <w:rPr>
                <w:rFonts w:ascii="Courier New" w:hAnsi="Courier New" w:cs="Courier New"/>
                <w:color w:val="009E0F"/>
              </w:rPr>
              <w:t>//New array attributes to be used</w:t>
            </w:r>
          </w:p>
          <w:p w14:paraId="3C38AACA" w14:textId="77777777" w:rsidR="00AF7CAD" w:rsidRDefault="00AF7CAD" w:rsidP="00AF7CAD">
            <w:pPr>
              <w:pStyle w:val="NormalWeb"/>
            </w:pPr>
            <w:r>
              <w:rPr>
                <w:rFonts w:ascii="Courier New" w:hAnsi="Courier New" w:cs="Courier New"/>
                <w:color w:val="009E0F"/>
              </w:rPr>
              <w:t xml:space="preserve">public static final </w:t>
            </w:r>
            <w:proofErr w:type="gramStart"/>
            <w:r>
              <w:rPr>
                <w:rFonts w:ascii="Courier New" w:hAnsi="Courier New" w:cs="Courier New"/>
                <w:color w:val="009E0F"/>
              </w:rPr>
              <w:t>String[</w:t>
            </w:r>
            <w:proofErr w:type="gramEnd"/>
            <w:r>
              <w:rPr>
                <w:rFonts w:ascii="Courier New" w:hAnsi="Courier New" w:cs="Courier New"/>
                <w:color w:val="009E0F"/>
              </w:rPr>
              <w:t>] NAME_BOUQUETS = {"Welcome Baby Boy", "Welcome Baby Girl", "Very Special Delivery"};</w:t>
            </w:r>
          </w:p>
          <w:p w14:paraId="1BEEADDD" w14:textId="2E90ADD6" w:rsidR="00F76D6A" w:rsidRDefault="00AF7CAD" w:rsidP="00F76D6A">
            <w:pPr>
              <w:pStyle w:val="NormalWeb"/>
            </w:pPr>
            <w:r>
              <w:rPr>
                <w:rFonts w:ascii="Courier New" w:hAnsi="Courier New" w:cs="Courier New"/>
                <w:color w:val="009E0F"/>
              </w:rPr>
              <w:t xml:space="preserve">public static final </w:t>
            </w:r>
            <w:proofErr w:type="gramStart"/>
            <w:r>
              <w:rPr>
                <w:rFonts w:ascii="Courier New" w:hAnsi="Courier New" w:cs="Courier New"/>
                <w:color w:val="009E0F"/>
              </w:rPr>
              <w:t>double[</w:t>
            </w:r>
            <w:proofErr w:type="gramEnd"/>
            <w:r>
              <w:rPr>
                <w:rFonts w:ascii="Courier New" w:hAnsi="Courier New" w:cs="Courier New"/>
                <w:color w:val="009E0F"/>
              </w:rPr>
              <w:t>] COST_BOUQUETS = {90, 85, 100};</w:t>
            </w:r>
          </w:p>
          <w:p w14:paraId="10595E88" w14:textId="5E2065CF" w:rsidR="00F76D6A" w:rsidRPr="00AF7CAD" w:rsidRDefault="00F76D6A" w:rsidP="00AF7CAD">
            <w:pPr>
              <w:spacing w:line="256" w:lineRule="auto"/>
              <w:rPr>
                <w:lang w:val="en-CA"/>
              </w:rPr>
            </w:pPr>
          </w:p>
        </w:tc>
      </w:tr>
      <w:tr w:rsidR="00F76D6A" w14:paraId="2E5AC1E0" w14:textId="77777777" w:rsidTr="00AF7CAD">
        <w:tc>
          <w:tcPr>
            <w:tcW w:w="7766" w:type="dxa"/>
          </w:tcPr>
          <w:p w14:paraId="7C799498" w14:textId="77777777" w:rsidR="00F76D6A" w:rsidRPr="00F76D6A" w:rsidRDefault="00F76D6A" w:rsidP="00F76D6A">
            <w:pPr>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 xml:space="preserve">Sample I/O </w:t>
            </w:r>
          </w:p>
          <w:p w14:paraId="5F46971C"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 exec-maven-plugin:1.5.</w:t>
            </w:r>
            <w:proofErr w:type="gramStart"/>
            <w:r w:rsidRPr="00F76D6A">
              <w:rPr>
                <w:rFonts w:ascii="Times New Roman" w:eastAsia="Times New Roman" w:hAnsi="Times New Roman" w:cs="Times New Roman"/>
                <w:lang w:val="en-CA" w:eastAsia="en-CA"/>
              </w:rPr>
              <w:t>0:exec</w:t>
            </w:r>
            <w:proofErr w:type="gramEnd"/>
            <w:r w:rsidRPr="00F76D6A">
              <w:rPr>
                <w:rFonts w:ascii="Times New Roman" w:eastAsia="Times New Roman" w:hAnsi="Times New Roman" w:cs="Times New Roman"/>
                <w:lang w:val="en-CA" w:eastAsia="en-CA"/>
              </w:rPr>
              <w:t xml:space="preserve"> (default-cli) @ Assignment7MacLeanBruce ---</w:t>
            </w:r>
            <w:r w:rsidRPr="00F76D6A">
              <w:rPr>
                <w:rFonts w:ascii="Times New Roman" w:eastAsia="Times New Roman" w:hAnsi="Times New Roman" w:cs="Times New Roman"/>
                <w:lang w:val="en-CA" w:eastAsia="en-CA"/>
              </w:rPr>
              <w:br/>
              <w:t>Bernadette's Flowers</w:t>
            </w:r>
            <w:r w:rsidRPr="00F76D6A">
              <w:rPr>
                <w:rFonts w:ascii="Times New Roman" w:eastAsia="Times New Roman" w:hAnsi="Times New Roman" w:cs="Times New Roman"/>
                <w:lang w:val="en-CA" w:eastAsia="en-CA"/>
              </w:rPr>
              <w:br/>
              <w:t>25 Hopeton Road</w:t>
            </w:r>
            <w:r w:rsidRPr="00F76D6A">
              <w:rPr>
                <w:rFonts w:ascii="Times New Roman" w:eastAsia="Times New Roman" w:hAnsi="Times New Roman" w:cs="Times New Roman"/>
                <w:lang w:val="en-CA" w:eastAsia="en-CA"/>
              </w:rPr>
              <w:br/>
              <w:t>Stratford, PE</w:t>
            </w:r>
            <w:r w:rsidRPr="00F76D6A">
              <w:rPr>
                <w:rFonts w:ascii="Times New Roman" w:eastAsia="Times New Roman" w:hAnsi="Times New Roman" w:cs="Times New Roman"/>
                <w:lang w:val="en-CA" w:eastAsia="en-CA"/>
              </w:rPr>
              <w:br/>
              <w:t>C1B 1H6</w:t>
            </w:r>
          </w:p>
          <w:p w14:paraId="321FEBCF"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Main Menu</w:t>
            </w:r>
            <w:r w:rsidRPr="00F76D6A">
              <w:rPr>
                <w:rFonts w:ascii="Times New Roman" w:eastAsia="Times New Roman" w:hAnsi="Times New Roman" w:cs="Times New Roman"/>
                <w:lang w:val="en-CA" w:eastAsia="en-CA"/>
              </w:rPr>
              <w:br/>
              <w:t>1 – Add an order</w:t>
            </w:r>
            <w:r w:rsidRPr="00F76D6A">
              <w:rPr>
                <w:rFonts w:ascii="Times New Roman" w:eastAsia="Times New Roman" w:hAnsi="Times New Roman" w:cs="Times New Roman"/>
                <w:lang w:val="en-CA" w:eastAsia="en-CA"/>
              </w:rPr>
              <w:br/>
              <w:t>2 – Show total of all orders since program start</w:t>
            </w:r>
            <w:r w:rsidRPr="00F76D6A">
              <w:rPr>
                <w:rFonts w:ascii="Times New Roman" w:eastAsia="Times New Roman" w:hAnsi="Times New Roman" w:cs="Times New Roman"/>
                <w:lang w:val="en-CA" w:eastAsia="en-CA"/>
              </w:rPr>
              <w:br/>
              <w:t>0 – Exit</w:t>
            </w:r>
            <w:r w:rsidRPr="00F76D6A">
              <w:rPr>
                <w:rFonts w:ascii="Times New Roman" w:eastAsia="Times New Roman" w:hAnsi="Times New Roman" w:cs="Times New Roman"/>
                <w:lang w:val="en-CA" w:eastAsia="en-CA"/>
              </w:rPr>
              <w:br/>
            </w:r>
            <w:r w:rsidRPr="00F76D6A">
              <w:rPr>
                <w:rFonts w:ascii="Times New Roman" w:eastAsia="Times New Roman" w:hAnsi="Times New Roman" w:cs="Times New Roman"/>
                <w:lang w:val="en-CA" w:eastAsia="en-CA"/>
              </w:rPr>
              <w:lastRenderedPageBreak/>
              <w:t>2</w:t>
            </w:r>
            <w:r w:rsidRPr="00F76D6A">
              <w:rPr>
                <w:rFonts w:ascii="Times New Roman" w:eastAsia="Times New Roman" w:hAnsi="Times New Roman" w:cs="Times New Roman"/>
                <w:lang w:val="en-CA" w:eastAsia="en-CA"/>
              </w:rPr>
              <w:br/>
              <w:t>Total so far: $0.00</w:t>
            </w:r>
          </w:p>
          <w:p w14:paraId="0DA6277D"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Main Menu</w:t>
            </w:r>
            <w:r w:rsidRPr="00F76D6A">
              <w:rPr>
                <w:rFonts w:ascii="Times New Roman" w:eastAsia="Times New Roman" w:hAnsi="Times New Roman" w:cs="Times New Roman"/>
                <w:lang w:val="en-CA" w:eastAsia="en-CA"/>
              </w:rPr>
              <w:br/>
              <w:t>1 – Add an order</w:t>
            </w:r>
            <w:r w:rsidRPr="00F76D6A">
              <w:rPr>
                <w:rFonts w:ascii="Times New Roman" w:eastAsia="Times New Roman" w:hAnsi="Times New Roman" w:cs="Times New Roman"/>
                <w:lang w:val="en-CA" w:eastAsia="en-CA"/>
              </w:rPr>
              <w:br/>
              <w:t>2 – Show total of all orders since program start</w:t>
            </w:r>
            <w:r w:rsidRPr="00F76D6A">
              <w:rPr>
                <w:rFonts w:ascii="Times New Roman" w:eastAsia="Times New Roman" w:hAnsi="Times New Roman" w:cs="Times New Roman"/>
                <w:lang w:val="en-CA" w:eastAsia="en-CA"/>
              </w:rPr>
              <w:br/>
              <w:t>0 – Exit</w:t>
            </w:r>
            <w:r w:rsidRPr="00F76D6A">
              <w:rPr>
                <w:rFonts w:ascii="Times New Roman" w:eastAsia="Times New Roman" w:hAnsi="Times New Roman" w:cs="Times New Roman"/>
                <w:lang w:val="en-CA" w:eastAsia="en-CA"/>
              </w:rPr>
              <w:br/>
              <w:t>1</w:t>
            </w:r>
            <w:r w:rsidRPr="00F76D6A">
              <w:rPr>
                <w:rFonts w:ascii="Times New Roman" w:eastAsia="Times New Roman" w:hAnsi="Times New Roman" w:cs="Times New Roman"/>
                <w:lang w:val="en-CA" w:eastAsia="en-CA"/>
              </w:rPr>
              <w:br/>
              <w:t>Customer details</w:t>
            </w:r>
          </w:p>
          <w:p w14:paraId="3A459E3B"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Name (First Last):</w:t>
            </w:r>
            <w:r w:rsidRPr="00F76D6A">
              <w:rPr>
                <w:rFonts w:ascii="Times New Roman" w:eastAsia="Times New Roman" w:hAnsi="Times New Roman" w:cs="Times New Roman"/>
                <w:lang w:val="en-CA" w:eastAsia="en-CA"/>
              </w:rPr>
              <w:br/>
              <w:t>bill smith</w:t>
            </w:r>
          </w:p>
          <w:p w14:paraId="1BD423A3"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Address line 1:</w:t>
            </w:r>
            <w:r w:rsidRPr="00F76D6A">
              <w:rPr>
                <w:rFonts w:ascii="Times New Roman" w:eastAsia="Times New Roman" w:hAnsi="Times New Roman" w:cs="Times New Roman"/>
                <w:lang w:val="en-CA" w:eastAsia="en-CA"/>
              </w:rPr>
              <w:br/>
              <w:t>Room 107w</w:t>
            </w:r>
          </w:p>
          <w:p w14:paraId="3467F4C4"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Address line 2:</w:t>
            </w:r>
            <w:r w:rsidRPr="00F76D6A">
              <w:rPr>
                <w:rFonts w:ascii="Times New Roman" w:eastAsia="Times New Roman" w:hAnsi="Times New Roman" w:cs="Times New Roman"/>
                <w:lang w:val="en-CA" w:eastAsia="en-CA"/>
              </w:rPr>
              <w:br/>
              <w:t>104 Weymouth Street</w:t>
            </w:r>
          </w:p>
          <w:p w14:paraId="1325C0CC"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Postal Code:</w:t>
            </w:r>
            <w:r w:rsidRPr="00F76D6A">
              <w:rPr>
                <w:rFonts w:ascii="Times New Roman" w:eastAsia="Times New Roman" w:hAnsi="Times New Roman" w:cs="Times New Roman"/>
                <w:lang w:val="en-CA" w:eastAsia="en-CA"/>
              </w:rPr>
              <w:br/>
              <w:t>c1a 4z1</w:t>
            </w:r>
          </w:p>
          <w:p w14:paraId="2A62116D"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Phone number (999-999-9999):</w:t>
            </w:r>
            <w:r w:rsidRPr="00F76D6A">
              <w:rPr>
                <w:rFonts w:ascii="Times New Roman" w:eastAsia="Times New Roman" w:hAnsi="Times New Roman" w:cs="Times New Roman"/>
                <w:lang w:val="en-CA" w:eastAsia="en-CA"/>
              </w:rPr>
              <w:br/>
              <w:t>902-566-2222</w:t>
            </w:r>
          </w:p>
          <w:p w14:paraId="0F4348BC"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How many 'Welcome Baby Boy' bouquets?</w:t>
            </w:r>
            <w:r w:rsidRPr="00F76D6A">
              <w:rPr>
                <w:rFonts w:ascii="Times New Roman" w:eastAsia="Times New Roman" w:hAnsi="Times New Roman" w:cs="Times New Roman"/>
                <w:lang w:val="en-CA" w:eastAsia="en-CA"/>
              </w:rPr>
              <w:br/>
              <w:t>10</w:t>
            </w:r>
          </w:p>
          <w:p w14:paraId="234A0860"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How many 'Welcome Baby Girl' bouquets?</w:t>
            </w:r>
            <w:r w:rsidRPr="00F76D6A">
              <w:rPr>
                <w:rFonts w:ascii="Times New Roman" w:eastAsia="Times New Roman" w:hAnsi="Times New Roman" w:cs="Times New Roman"/>
                <w:lang w:val="en-CA" w:eastAsia="en-CA"/>
              </w:rPr>
              <w:br/>
              <w:t>5</w:t>
            </w:r>
          </w:p>
          <w:p w14:paraId="6A300791"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How many 'Very Special Delivery' bouquets?</w:t>
            </w:r>
            <w:r w:rsidRPr="00F76D6A">
              <w:rPr>
                <w:rFonts w:ascii="Times New Roman" w:eastAsia="Times New Roman" w:hAnsi="Times New Roman" w:cs="Times New Roman"/>
                <w:lang w:val="en-CA" w:eastAsia="en-CA"/>
              </w:rPr>
              <w:br/>
              <w:t>4</w:t>
            </w:r>
          </w:p>
          <w:p w14:paraId="4F9F2476"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How many 'Bridal Shower' bouquets?</w:t>
            </w:r>
            <w:r w:rsidRPr="00F76D6A">
              <w:rPr>
                <w:rFonts w:ascii="Times New Roman" w:eastAsia="Times New Roman" w:hAnsi="Times New Roman" w:cs="Times New Roman"/>
                <w:lang w:val="en-CA" w:eastAsia="en-CA"/>
              </w:rPr>
              <w:br/>
              <w:t>0</w:t>
            </w:r>
          </w:p>
          <w:p w14:paraId="27469417"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lastRenderedPageBreak/>
              <w:t>Stuffed animal option (1=Small 2=Medium 3=Large 0=None):</w:t>
            </w:r>
            <w:r w:rsidRPr="00F76D6A">
              <w:rPr>
                <w:rFonts w:ascii="Times New Roman" w:eastAsia="Times New Roman" w:hAnsi="Times New Roman" w:cs="Times New Roman"/>
                <w:lang w:val="en-CA" w:eastAsia="en-CA"/>
              </w:rPr>
              <w:br/>
              <w:t>0</w:t>
            </w:r>
          </w:p>
          <w:p w14:paraId="59AC0C4C"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Order Summary (Large Order!)</w:t>
            </w:r>
          </w:p>
          <w:p w14:paraId="3860A690"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Customer: Bill Smith</w:t>
            </w:r>
            <w:r w:rsidRPr="00F76D6A">
              <w:rPr>
                <w:rFonts w:ascii="Times New Roman" w:eastAsia="Times New Roman" w:hAnsi="Times New Roman" w:cs="Times New Roman"/>
                <w:lang w:val="en-CA" w:eastAsia="en-CA"/>
              </w:rPr>
              <w:br/>
              <w:t>Room 107w</w:t>
            </w:r>
            <w:r w:rsidRPr="00F76D6A">
              <w:rPr>
                <w:rFonts w:ascii="Times New Roman" w:eastAsia="Times New Roman" w:hAnsi="Times New Roman" w:cs="Times New Roman"/>
                <w:lang w:val="en-CA" w:eastAsia="en-CA"/>
              </w:rPr>
              <w:br/>
              <w:t>104 Weymouth Street</w:t>
            </w:r>
            <w:r w:rsidRPr="00F76D6A">
              <w:rPr>
                <w:rFonts w:ascii="Times New Roman" w:eastAsia="Times New Roman" w:hAnsi="Times New Roman" w:cs="Times New Roman"/>
                <w:lang w:val="en-CA" w:eastAsia="en-CA"/>
              </w:rPr>
              <w:br/>
              <w:t>C1A 4Z1</w:t>
            </w:r>
            <w:r w:rsidRPr="00F76D6A">
              <w:rPr>
                <w:rFonts w:ascii="Times New Roman" w:eastAsia="Times New Roman" w:hAnsi="Times New Roman" w:cs="Times New Roman"/>
                <w:lang w:val="en-CA" w:eastAsia="en-CA"/>
              </w:rPr>
              <w:br/>
              <w:t>902-566-2222</w:t>
            </w:r>
          </w:p>
          <w:p w14:paraId="6EE2ABD1"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Number of Welcome Baby Boy bouquets: 10</w:t>
            </w:r>
            <w:r w:rsidRPr="00F76D6A">
              <w:rPr>
                <w:rFonts w:ascii="Times New Roman" w:eastAsia="Times New Roman" w:hAnsi="Times New Roman" w:cs="Times New Roman"/>
                <w:lang w:val="en-CA" w:eastAsia="en-CA"/>
              </w:rPr>
              <w:br/>
              <w:t>Number of Welcome Baby Girl bouquets: 5</w:t>
            </w:r>
            <w:r w:rsidRPr="00F76D6A">
              <w:rPr>
                <w:rFonts w:ascii="Times New Roman" w:eastAsia="Times New Roman" w:hAnsi="Times New Roman" w:cs="Times New Roman"/>
                <w:lang w:val="en-CA" w:eastAsia="en-CA"/>
              </w:rPr>
              <w:br/>
              <w:t>Number of Very Special Delivery bouquets: 4</w:t>
            </w:r>
            <w:r w:rsidRPr="00F76D6A">
              <w:rPr>
                <w:rFonts w:ascii="Times New Roman" w:eastAsia="Times New Roman" w:hAnsi="Times New Roman" w:cs="Times New Roman"/>
                <w:lang w:val="en-CA" w:eastAsia="en-CA"/>
              </w:rPr>
              <w:br/>
              <w:t>Number of Bridal Shower bouquets: 0</w:t>
            </w:r>
            <w:r w:rsidRPr="00F76D6A">
              <w:rPr>
                <w:rFonts w:ascii="Times New Roman" w:eastAsia="Times New Roman" w:hAnsi="Times New Roman" w:cs="Times New Roman"/>
                <w:lang w:val="en-CA" w:eastAsia="en-CA"/>
              </w:rPr>
              <w:br/>
              <w:t>Stuffed Animal: None</w:t>
            </w:r>
            <w:r w:rsidRPr="00F76D6A">
              <w:rPr>
                <w:rFonts w:ascii="Times New Roman" w:eastAsia="Times New Roman" w:hAnsi="Times New Roman" w:cs="Times New Roman"/>
                <w:lang w:val="en-CA" w:eastAsia="en-CA"/>
              </w:rPr>
              <w:br/>
              <w:t>Subtotal: $1,725.00</w:t>
            </w:r>
            <w:r w:rsidRPr="00F76D6A">
              <w:rPr>
                <w:rFonts w:ascii="Times New Roman" w:eastAsia="Times New Roman" w:hAnsi="Times New Roman" w:cs="Times New Roman"/>
                <w:lang w:val="en-CA" w:eastAsia="en-CA"/>
              </w:rPr>
              <w:br/>
              <w:t>Tax: $258.75</w:t>
            </w:r>
            <w:r w:rsidRPr="00F76D6A">
              <w:rPr>
                <w:rFonts w:ascii="Times New Roman" w:eastAsia="Times New Roman" w:hAnsi="Times New Roman" w:cs="Times New Roman"/>
                <w:lang w:val="en-CA" w:eastAsia="en-CA"/>
              </w:rPr>
              <w:br/>
              <w:t>Total Cost: $1,983.75</w:t>
            </w:r>
          </w:p>
          <w:p w14:paraId="08E65209"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Main Menu</w:t>
            </w:r>
            <w:r w:rsidRPr="00F76D6A">
              <w:rPr>
                <w:rFonts w:ascii="Times New Roman" w:eastAsia="Times New Roman" w:hAnsi="Times New Roman" w:cs="Times New Roman"/>
                <w:lang w:val="en-CA" w:eastAsia="en-CA"/>
              </w:rPr>
              <w:br/>
              <w:t>1 – Add an order</w:t>
            </w:r>
            <w:r w:rsidRPr="00F76D6A">
              <w:rPr>
                <w:rFonts w:ascii="Times New Roman" w:eastAsia="Times New Roman" w:hAnsi="Times New Roman" w:cs="Times New Roman"/>
                <w:lang w:val="en-CA" w:eastAsia="en-CA"/>
              </w:rPr>
              <w:br/>
              <w:t>2 – Show total of all orders since program start</w:t>
            </w:r>
            <w:r w:rsidRPr="00F76D6A">
              <w:rPr>
                <w:rFonts w:ascii="Times New Roman" w:eastAsia="Times New Roman" w:hAnsi="Times New Roman" w:cs="Times New Roman"/>
                <w:lang w:val="en-CA" w:eastAsia="en-CA"/>
              </w:rPr>
              <w:br/>
              <w:t>0 – Exit</w:t>
            </w:r>
            <w:r w:rsidRPr="00F76D6A">
              <w:rPr>
                <w:rFonts w:ascii="Times New Roman" w:eastAsia="Times New Roman" w:hAnsi="Times New Roman" w:cs="Times New Roman"/>
                <w:lang w:val="en-CA" w:eastAsia="en-CA"/>
              </w:rPr>
              <w:br/>
              <w:t>2</w:t>
            </w:r>
            <w:r w:rsidRPr="00F76D6A">
              <w:rPr>
                <w:rFonts w:ascii="Times New Roman" w:eastAsia="Times New Roman" w:hAnsi="Times New Roman" w:cs="Times New Roman"/>
                <w:lang w:val="en-CA" w:eastAsia="en-CA"/>
              </w:rPr>
              <w:br/>
              <w:t>Total so far: $1,983.75</w:t>
            </w:r>
          </w:p>
          <w:p w14:paraId="06E5E656" w14:textId="77777777" w:rsidR="00F76D6A" w:rsidRPr="00F76D6A" w:rsidRDefault="00F76D6A" w:rsidP="00F76D6A">
            <w:pPr>
              <w:spacing w:before="100" w:beforeAutospacing="1" w:after="100" w:afterAutospacing="1"/>
              <w:rPr>
                <w:rFonts w:ascii="Times New Roman" w:eastAsia="Times New Roman" w:hAnsi="Times New Roman" w:cs="Times New Roman"/>
                <w:lang w:val="en-CA" w:eastAsia="en-CA"/>
              </w:rPr>
            </w:pPr>
            <w:r w:rsidRPr="00F76D6A">
              <w:rPr>
                <w:rFonts w:ascii="Times New Roman" w:eastAsia="Times New Roman" w:hAnsi="Times New Roman" w:cs="Times New Roman"/>
                <w:lang w:val="en-CA" w:eastAsia="en-CA"/>
              </w:rPr>
              <w:t>Main Menu</w:t>
            </w:r>
            <w:r w:rsidRPr="00F76D6A">
              <w:rPr>
                <w:rFonts w:ascii="Times New Roman" w:eastAsia="Times New Roman" w:hAnsi="Times New Roman" w:cs="Times New Roman"/>
                <w:lang w:val="en-CA" w:eastAsia="en-CA"/>
              </w:rPr>
              <w:br/>
              <w:t>1 – Add an order</w:t>
            </w:r>
            <w:r w:rsidRPr="00F76D6A">
              <w:rPr>
                <w:rFonts w:ascii="Times New Roman" w:eastAsia="Times New Roman" w:hAnsi="Times New Roman" w:cs="Times New Roman"/>
                <w:lang w:val="en-CA" w:eastAsia="en-CA"/>
              </w:rPr>
              <w:br/>
              <w:t>2 – Show total of all orders since program start</w:t>
            </w:r>
            <w:r w:rsidRPr="00F76D6A">
              <w:rPr>
                <w:rFonts w:ascii="Times New Roman" w:eastAsia="Times New Roman" w:hAnsi="Times New Roman" w:cs="Times New Roman"/>
                <w:lang w:val="en-CA" w:eastAsia="en-CA"/>
              </w:rPr>
              <w:br/>
              <w:t>0 – Exit</w:t>
            </w:r>
            <w:r w:rsidRPr="00F76D6A">
              <w:rPr>
                <w:rFonts w:ascii="Times New Roman" w:eastAsia="Times New Roman" w:hAnsi="Times New Roman" w:cs="Times New Roman"/>
                <w:lang w:val="en-CA" w:eastAsia="en-CA"/>
              </w:rPr>
              <w:br/>
              <w:t>0</w:t>
            </w:r>
            <w:r w:rsidRPr="00F76D6A">
              <w:rPr>
                <w:rFonts w:ascii="Times New Roman" w:eastAsia="Times New Roman" w:hAnsi="Times New Roman" w:cs="Times New Roman"/>
                <w:lang w:val="en-CA" w:eastAsia="en-CA"/>
              </w:rPr>
              <w:br/>
              <w:t>Goodbye</w:t>
            </w:r>
          </w:p>
          <w:p w14:paraId="13408C80" w14:textId="77777777" w:rsidR="00F76D6A" w:rsidRDefault="00F76D6A" w:rsidP="00AF7CAD">
            <w:pPr>
              <w:pStyle w:val="NormalWeb"/>
              <w:rPr>
                <w:rFonts w:ascii="Courier New" w:hAnsi="Courier New" w:cs="Courier New"/>
              </w:rPr>
            </w:pPr>
          </w:p>
        </w:tc>
      </w:tr>
    </w:tbl>
    <w:p w14:paraId="2EC56B0A" w14:textId="77777777" w:rsidR="00AF7CAD" w:rsidRPr="00E97992" w:rsidRDefault="00AF7CAD" w:rsidP="00AF7CAD">
      <w:pPr>
        <w:spacing w:line="256" w:lineRule="auto"/>
      </w:pPr>
    </w:p>
    <w:sectPr w:rsidR="00AF7CAD" w:rsidRPr="00E97992" w:rsidSect="00952C7A">
      <w:headerReference w:type="default" r:id="rId13"/>
      <w:footerReference w:type="default" r:id="rId14"/>
      <w:headerReference w:type="first" r:id="rId15"/>
      <w:footerReference w:type="first" r:id="rId16"/>
      <w:pgSz w:w="12240" w:h="15840"/>
      <w:pgMar w:top="1080" w:right="3240" w:bottom="1728" w:left="1224" w:header="1080"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00FBA" w14:textId="77777777" w:rsidR="00245430" w:rsidRDefault="00245430" w:rsidP="005F3442">
      <w:pPr>
        <w:spacing w:after="0" w:line="240" w:lineRule="auto"/>
      </w:pPr>
      <w:r>
        <w:separator/>
      </w:r>
    </w:p>
  </w:endnote>
  <w:endnote w:type="continuationSeparator" w:id="0">
    <w:p w14:paraId="1B390C9D" w14:textId="77777777" w:rsidR="00245430" w:rsidRDefault="00245430" w:rsidP="005F3442">
      <w:pPr>
        <w:spacing w:after="0" w:line="240" w:lineRule="auto"/>
      </w:pPr>
      <w:r>
        <w:continuationSeparator/>
      </w:r>
    </w:p>
  </w:endnote>
  <w:endnote w:type="continuationNotice" w:id="1">
    <w:p w14:paraId="495DF355" w14:textId="77777777" w:rsidR="00245430" w:rsidRDefault="002454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432" w:type="dxa"/>
        <w:left w:w="144" w:type="dxa"/>
        <w:right w:w="0" w:type="dxa"/>
      </w:tblCellMar>
      <w:tblLook w:val="04A0" w:firstRow="1" w:lastRow="0" w:firstColumn="1" w:lastColumn="0" w:noHBand="0" w:noVBand="1"/>
      <w:tblDescription w:val="Footer layout table"/>
    </w:tblPr>
    <w:tblGrid>
      <w:gridCol w:w="7776"/>
    </w:tblGrid>
    <w:tr w:rsidR="005C689D" w:rsidRPr="00EB4465" w14:paraId="51075C65" w14:textId="77777777" w:rsidTr="00952C7A">
      <w:tc>
        <w:tcPr>
          <w:tcW w:w="7920" w:type="dxa"/>
          <w:tcBorders>
            <w:top w:val="single" w:sz="8" w:space="0" w:color="CCCCCC" w:themeColor="background2"/>
            <w:bottom w:val="nil"/>
          </w:tcBorders>
        </w:tcPr>
        <w:sdt>
          <w:sdtPr>
            <w:id w:val="-2093849289"/>
            <w:docPartObj>
              <w:docPartGallery w:val="Page Numbers (Bottom of Page)"/>
              <w:docPartUnique/>
            </w:docPartObj>
          </w:sdtPr>
          <w:sdtEndPr/>
          <w:sdtContent>
            <w:p w14:paraId="47F65AD4" w14:textId="77777777" w:rsidR="005C689D" w:rsidRPr="00EB4465" w:rsidRDefault="005C689D" w:rsidP="00EB4465">
              <w:pPr>
                <w:pStyle w:val="Footer2"/>
              </w:pPr>
              <w:r w:rsidRPr="00EB4465">
                <w:fldChar w:fldCharType="begin"/>
              </w:r>
              <w:r w:rsidRPr="00EB4465">
                <w:instrText xml:space="preserve"> PAGE   \* MERGEFORMAT </w:instrText>
              </w:r>
              <w:r w:rsidRPr="00EB4465">
                <w:fldChar w:fldCharType="separate"/>
              </w:r>
              <w:r>
                <w:rPr>
                  <w:noProof/>
                </w:rPr>
                <w:t>11</w:t>
              </w:r>
              <w:r w:rsidRPr="00EB4465">
                <w:fldChar w:fldCharType="end"/>
              </w:r>
              <w:r w:rsidRPr="00EB4465">
                <w:rPr>
                  <w:noProof/>
                </w:rPr>
                <mc:AlternateContent>
                  <mc:Choice Requires="wps">
                    <w:drawing>
                      <wp:anchor distT="0" distB="0" distL="114300" distR="114300" simplePos="0" relativeHeight="251658242" behindDoc="0" locked="0" layoutInCell="1" allowOverlap="1" wp14:anchorId="4668592C" wp14:editId="2C31BB23">
                        <wp:simplePos x="0" y="0"/>
                        <wp:positionH relativeFrom="page">
                          <wp:posOffset>685800</wp:posOffset>
                        </wp:positionH>
                        <wp:positionV relativeFrom="page">
                          <wp:posOffset>9144000</wp:posOffset>
                        </wp:positionV>
                        <wp:extent cx="5029200" cy="0"/>
                        <wp:effectExtent l="0" t="0" r="19050" b="19050"/>
                        <wp:wrapNone/>
                        <wp:docPr id="9" name="Straight Connector 9"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8D3FC5" id="Straight Connector 9" o:spid="_x0000_s1026" alt="Title: Line design element" style="position:absolute;z-index:25165824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&#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PZgln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p>
          </w:sdtContent>
        </w:sdt>
      </w:tc>
    </w:tr>
  </w:tbl>
  <w:p w14:paraId="22705F51" w14:textId="77777777" w:rsidR="005C689D" w:rsidRDefault="005C689D" w:rsidP="00EB4465">
    <w:pPr>
      <w:pStyle w:val="Footer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16" w:type="dxa"/>
        <w:left w:w="144" w:type="dxa"/>
        <w:right w:w="0" w:type="dxa"/>
      </w:tblCellMar>
      <w:tblLook w:val="04A0" w:firstRow="1" w:lastRow="0" w:firstColumn="1" w:lastColumn="0" w:noHBand="0" w:noVBand="1"/>
      <w:tblDescription w:val="Footer layout table"/>
    </w:tblPr>
    <w:tblGrid>
      <w:gridCol w:w="7776"/>
    </w:tblGrid>
    <w:tr w:rsidR="005C689D" w:rsidRPr="00A62D6A" w14:paraId="696B6A87" w14:textId="77777777" w:rsidTr="00952C7A">
      <w:tc>
        <w:tcPr>
          <w:tcW w:w="7776" w:type="dxa"/>
          <w:tcBorders>
            <w:top w:val="single" w:sz="8" w:space="0" w:color="CCCCCC" w:themeColor="background2"/>
            <w:bottom w:val="nil"/>
          </w:tcBorders>
        </w:tcPr>
        <w:p w14:paraId="5DE0E357" w14:textId="73C733D9" w:rsidR="005C689D" w:rsidRPr="00EB4465" w:rsidRDefault="005C689D" w:rsidP="00EB4465">
          <w:pPr>
            <w:pStyle w:val="Footer"/>
          </w:pPr>
          <w:r w:rsidRPr="00EB4465">
            <w:rPr>
              <w:noProof/>
              <w:lang w:eastAsia="en-US"/>
            </w:rPr>
            <mc:AlternateContent>
              <mc:Choice Requires="wps">
                <w:drawing>
                  <wp:anchor distT="0" distB="0" distL="114300" distR="114300" simplePos="0" relativeHeight="251658243" behindDoc="0" locked="0" layoutInCell="1" allowOverlap="1" wp14:anchorId="21828C71" wp14:editId="2852948F">
                    <wp:simplePos x="0" y="0"/>
                    <wp:positionH relativeFrom="page">
                      <wp:posOffset>685800</wp:posOffset>
                    </wp:positionH>
                    <wp:positionV relativeFrom="page">
                      <wp:posOffset>9144000</wp:posOffset>
                    </wp:positionV>
                    <wp:extent cx="5029200" cy="0"/>
                    <wp:effectExtent l="0" t="0" r="19050" b="19050"/>
                    <wp:wrapNone/>
                    <wp:docPr id="6" name="Straight Connector 6" title="Line design element"/>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1DFEE3" id="Straight Connector 6" o:spid="_x0000_s1026" alt="Title: Line design element" style="position:absolute;z-index:251658243;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" strokecolor="#ccc [3214]" strokeweight="1pt">
                    <v:stroke joinstyle="miter"/>
                    <w10:wrap anchorx="page" anchory="page"/>
                  </v:line>
                </w:pict>
              </mc:Fallback>
            </mc:AlternateContent>
          </w:r>
          <w:r>
            <w:t>CIS2232 - Computer information systemS</w:t>
          </w:r>
        </w:p>
        <w:p w14:paraId="177E756C" w14:textId="31152E17" w:rsidR="005C689D" w:rsidRPr="00EB4465" w:rsidRDefault="005C689D" w:rsidP="00F071E3">
          <w:pPr>
            <w:pStyle w:val="Footer"/>
          </w:pPr>
        </w:p>
      </w:tc>
    </w:tr>
  </w:tbl>
  <w:p w14:paraId="58E2A305" w14:textId="77777777" w:rsidR="005C689D" w:rsidRPr="00282FA2" w:rsidRDefault="005C689D" w:rsidP="00EB4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1C323D" w14:textId="77777777" w:rsidR="00245430" w:rsidRDefault="00245430" w:rsidP="005F3442">
      <w:pPr>
        <w:spacing w:after="0" w:line="240" w:lineRule="auto"/>
      </w:pPr>
      <w:r>
        <w:separator/>
      </w:r>
    </w:p>
  </w:footnote>
  <w:footnote w:type="continuationSeparator" w:id="0">
    <w:p w14:paraId="526D577D" w14:textId="77777777" w:rsidR="00245430" w:rsidRDefault="00245430" w:rsidP="005F3442">
      <w:pPr>
        <w:spacing w:after="0" w:line="240" w:lineRule="auto"/>
      </w:pPr>
      <w:r>
        <w:continuationSeparator/>
      </w:r>
    </w:p>
  </w:footnote>
  <w:footnote w:type="continuationNotice" w:id="1">
    <w:p w14:paraId="01B042AF" w14:textId="77777777" w:rsidR="00245430" w:rsidRDefault="002454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top w:w="288" w:type="dxa"/>
        <w:left w:w="144" w:type="dxa"/>
        <w:right w:w="0" w:type="dxa"/>
      </w:tblCellMar>
      <w:tblLook w:val="04A0" w:firstRow="1" w:lastRow="0" w:firstColumn="1" w:lastColumn="0" w:noHBand="0" w:noVBand="1"/>
      <w:tblDescription w:val="Header layout table"/>
    </w:tblPr>
    <w:tblGrid>
      <w:gridCol w:w="7776"/>
    </w:tblGrid>
    <w:tr w:rsidR="005C689D" w:rsidRPr="00EB4465" w14:paraId="38D8D00B" w14:textId="77777777" w:rsidTr="00952C7A">
      <w:trPr>
        <w:trHeight w:val="1173"/>
      </w:trPr>
      <w:tc>
        <w:tcPr>
          <w:tcW w:w="7920" w:type="dxa"/>
          <w:tcBorders>
            <w:bottom w:val="single" w:sz="8" w:space="0" w:color="CCCCCC" w:themeColor="background2"/>
          </w:tcBorders>
        </w:tcPr>
        <w:p w14:paraId="7500C029" w14:textId="31FC44CF" w:rsidR="005C689D" w:rsidRPr="00EB4465" w:rsidRDefault="00245430" w:rsidP="00EB4465">
          <w:pPr>
            <w:pStyle w:val="Header"/>
          </w:pPr>
          <w:sdt>
            <w:sdtPr>
              <w:rPr>
                <w:rStyle w:val="Emphasis"/>
              </w:rPr>
              <w:alias w:val="Name"/>
              <w:tag w:val=""/>
              <w:id w:val="-1907060474"/>
              <w:dataBinding w:prefixMappings="xmlns:ns0='http://purl.org/dc/elements/1.1/' xmlns:ns1='http://schemas.openxmlformats.org/package/2006/metadata/core-properties' " w:xpath="/ns1:coreProperties[1]/ns1:contentStatus[1]" w:storeItemID="{6C3C8BC8-F283-45AE-878A-BAB7291924A1}"/>
              <w15:appearance w15:val="hidden"/>
              <w:text/>
            </w:sdtPr>
            <w:sdtEndPr>
              <w:rPr>
                <w:rStyle w:val="DefaultParagraphFont"/>
                <w:iCs w:val="0"/>
                <w:color w:val="auto"/>
              </w:rPr>
            </w:sdtEndPr>
            <w:sdtContent>
              <w:r w:rsidR="005C689D">
                <w:rPr>
                  <w:rStyle w:val="Emphasis"/>
                </w:rPr>
                <w:t>CIS2232 Advanced OOP</w:t>
              </w:r>
            </w:sdtContent>
          </w:sdt>
          <w:r w:rsidR="005C689D" w:rsidRPr="00EB4465">
            <w:t xml:space="preserve"> | </w:t>
          </w:r>
          <w:sdt>
            <w:sdtPr>
              <w:alias w:val="Title"/>
              <w:tag w:val=""/>
              <w:id w:val="1387073261"/>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C689D">
                <w:t>Project Requirements</w:t>
              </w:r>
            </w:sdtContent>
          </w:sdt>
        </w:p>
      </w:tc>
    </w:tr>
    <w:tr w:rsidR="005C689D" w14:paraId="78A666F7" w14:textId="77777777" w:rsidTr="00952C7A">
      <w:tc>
        <w:tcPr>
          <w:tcW w:w="7920" w:type="dxa"/>
          <w:tcBorders>
            <w:top w:val="single" w:sz="8" w:space="0" w:color="CCCCCC" w:themeColor="background2"/>
            <w:bottom w:val="nil"/>
          </w:tcBorders>
        </w:tcPr>
        <w:p w14:paraId="70B2063E" w14:textId="77777777" w:rsidR="005C689D" w:rsidRDefault="005C689D">
          <w:pPr>
            <w:pStyle w:val="Header"/>
          </w:pPr>
        </w:p>
      </w:tc>
    </w:tr>
  </w:tbl>
  <w:p w14:paraId="22C9080B" w14:textId="77777777" w:rsidR="005C689D" w:rsidRDefault="005C689D">
    <w:pPr>
      <w:pStyle w:val="Header"/>
    </w:pPr>
    <w:r>
      <w:rPr>
        <w:noProof/>
        <w:lang w:eastAsia="en-US"/>
      </w:rPr>
      <mc:AlternateContent>
        <mc:Choice Requires="wps">
          <w:drawing>
            <wp:anchor distT="0" distB="0" distL="114300" distR="114300" simplePos="0" relativeHeight="251658241" behindDoc="0" locked="1" layoutInCell="1" allowOverlap="1" wp14:anchorId="27CDC68D" wp14:editId="1C46CAB8">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3" name="Rectangle 3"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w:pict>
            <v:rect w14:anchorId="01DD27CA" id="Rectangle 3" o:spid="_x0000_s1026" alt="Thick horizontal line in the header" style="position:absolute;margin-left:0;margin-top:0;width:499.7pt;height:7.5pt;z-index:251658241;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0xlsA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" fillcolor="#333 [3215]" stroked="f" strokeweight="1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6271B" w14:textId="77777777" w:rsidR="005C689D" w:rsidRDefault="005C689D">
    <w:pPr>
      <w:pStyle w:val="Header"/>
    </w:pPr>
    <w:r>
      <w:rPr>
        <w:noProof/>
        <w:lang w:eastAsia="en-US"/>
      </w:rPr>
      <mc:AlternateContent>
        <mc:Choice Requires="wps">
          <w:drawing>
            <wp:anchor distT="0" distB="0" distL="114300" distR="114300" simplePos="0" relativeHeight="251658240" behindDoc="0" locked="0" layoutInCell="1" allowOverlap="1" wp14:anchorId="751E1E85" wp14:editId="1F85C097">
              <wp:simplePos x="0" y="0"/>
              <wp:positionH relativeFrom="page">
                <wp:align>center</wp:align>
              </wp:positionH>
              <mc:AlternateContent>
                <mc:Choice Requires="wp14">
                  <wp:positionV relativeFrom="page">
                    <wp14:pctPosVOffset>6200</wp14:pctPosVOffset>
                  </wp:positionV>
                </mc:Choice>
                <mc:Fallback>
                  <wp:positionV relativeFrom="page">
                    <wp:posOffset>623570</wp:posOffset>
                  </wp:positionV>
                </mc:Fallback>
              </mc:AlternateContent>
              <wp:extent cx="6345936" cy="95250"/>
              <wp:effectExtent l="0" t="0" r="0" b="0"/>
              <wp:wrapNone/>
              <wp:docPr id="1" name="Rectangle 1" descr="Thick horizontal line in the header"/>
              <wp:cNvGraphicFramePr/>
              <a:graphic xmlns:a="http://schemas.openxmlformats.org/drawingml/2006/main">
                <a:graphicData uri="http://schemas.microsoft.com/office/word/2010/wordprocessingShape">
                  <wps:wsp>
                    <wps:cNvSpPr/>
                    <wps:spPr>
                      <a:xfrm>
                        <a:off x="0" y="0"/>
                        <a:ext cx="6345936" cy="952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82400</wp14:pctWidth>
              </wp14:sizeRelH>
              <wp14:sizeRelV relativeFrom="page">
                <wp14:pctHeight>1000</wp14:pctHeight>
              </wp14:sizeRelV>
            </wp:anchor>
          </w:drawing>
        </mc:Choice>
        <mc:Fallback>
          <w:pict>
            <v:rect w14:anchorId="38F46765" id="Rectangle 1" o:spid="_x0000_s1026" alt="Thick horizontal line in the header" style="position:absolute;margin-left:0;margin-top:0;width:499.7pt;height:7.5pt;z-index:251658240;visibility:visible;mso-wrap-style:square;mso-width-percent:824;mso-height-percent:10;mso-top-percent:62;mso-wrap-distance-left:9pt;mso-wrap-distance-top:0;mso-wrap-distance-right:9pt;mso-wrap-distance-bottom:0;mso-position-horizontal:center;mso-position-horizontal-relative:page;mso-position-vertical-relative:page;mso-width-percent:824;mso-height-percent:10;mso-top-percent:62;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" fillcolor="#333 [3215]"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7070"/>
    <w:multiLevelType w:val="hybridMultilevel"/>
    <w:tmpl w:val="AEC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46D04"/>
    <w:multiLevelType w:val="multilevel"/>
    <w:tmpl w:val="4BC64C6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191B5720"/>
    <w:multiLevelType w:val="hybridMultilevel"/>
    <w:tmpl w:val="7D3A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1C5DB0"/>
    <w:multiLevelType w:val="hybridMultilevel"/>
    <w:tmpl w:val="D76A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4369D"/>
    <w:multiLevelType w:val="hybridMultilevel"/>
    <w:tmpl w:val="ACD631C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E077ABF"/>
    <w:multiLevelType w:val="multilevel"/>
    <w:tmpl w:val="9548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C52FB"/>
    <w:multiLevelType w:val="hybridMultilevel"/>
    <w:tmpl w:val="3C607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607CA"/>
    <w:multiLevelType w:val="hybridMultilevel"/>
    <w:tmpl w:val="E44E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F2DBC"/>
    <w:multiLevelType w:val="hybridMultilevel"/>
    <w:tmpl w:val="683E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E954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64080E"/>
    <w:multiLevelType w:val="multilevel"/>
    <w:tmpl w:val="80F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96F0C"/>
    <w:multiLevelType w:val="multilevel"/>
    <w:tmpl w:val="FE0E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B012DD"/>
    <w:multiLevelType w:val="hybridMultilevel"/>
    <w:tmpl w:val="CE26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A836F4"/>
    <w:multiLevelType w:val="hybridMultilevel"/>
    <w:tmpl w:val="CDA8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3A0E47"/>
    <w:multiLevelType w:val="hybridMultilevel"/>
    <w:tmpl w:val="F726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846F1"/>
    <w:multiLevelType w:val="hybridMultilevel"/>
    <w:tmpl w:val="88C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4764E"/>
    <w:multiLevelType w:val="hybridMultilevel"/>
    <w:tmpl w:val="B540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2F65ED"/>
    <w:multiLevelType w:val="hybridMultilevel"/>
    <w:tmpl w:val="C87CC58C"/>
    <w:lvl w:ilvl="0" w:tplc="322C40D0">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E7AC1"/>
    <w:multiLevelType w:val="multilevel"/>
    <w:tmpl w:val="013E0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097111E"/>
    <w:multiLevelType w:val="hybridMultilevel"/>
    <w:tmpl w:val="97087F28"/>
    <w:lvl w:ilvl="0" w:tplc="04090019">
      <w:start w:val="1"/>
      <w:numFmt w:val="lowerLetter"/>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1FA639A"/>
    <w:multiLevelType w:val="hybridMultilevel"/>
    <w:tmpl w:val="ABD21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175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BB01E6"/>
    <w:multiLevelType w:val="hybridMultilevel"/>
    <w:tmpl w:val="086C5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6"/>
  </w:num>
  <w:num w:numId="5">
    <w:abstractNumId w:val="2"/>
  </w:num>
  <w:num w:numId="6">
    <w:abstractNumId w:val="7"/>
  </w:num>
  <w:num w:numId="7">
    <w:abstractNumId w:val="6"/>
  </w:num>
  <w:num w:numId="8">
    <w:abstractNumId w:val="15"/>
  </w:num>
  <w:num w:numId="9">
    <w:abstractNumId w:val="13"/>
  </w:num>
  <w:num w:numId="10">
    <w:abstractNumId w:val="0"/>
  </w:num>
  <w:num w:numId="11">
    <w:abstractNumId w:val="14"/>
  </w:num>
  <w:num w:numId="12">
    <w:abstractNumId w:val="5"/>
  </w:num>
  <w:num w:numId="13">
    <w:abstractNumId w:val="10"/>
  </w:num>
  <w:num w:numId="14">
    <w:abstractNumId w:val="18"/>
  </w:num>
  <w:num w:numId="15">
    <w:abstractNumId w:val="19"/>
  </w:num>
  <w:num w:numId="16">
    <w:abstractNumId w:val="4"/>
  </w:num>
  <w:num w:numId="17">
    <w:abstractNumId w:val="17"/>
  </w:num>
  <w:num w:numId="18">
    <w:abstractNumId w:val="9"/>
  </w:num>
  <w:num w:numId="19">
    <w:abstractNumId w:val="21"/>
  </w:num>
  <w:num w:numId="20">
    <w:abstractNumId w:val="1"/>
  </w:num>
  <w:num w:numId="21">
    <w:abstractNumId w:val="11"/>
  </w:num>
  <w:num w:numId="22">
    <w:abstractNumId w:val="20"/>
  </w:num>
  <w:num w:numId="23">
    <w:abstractNumId w:val="12"/>
  </w:num>
  <w:num w:numId="24">
    <w:abstractNumId w:val="6"/>
  </w:num>
  <w:num w:numId="25">
    <w:abstractNumId w:val="13"/>
  </w:num>
  <w:num w:numId="26">
    <w:abstractNumId w:val="1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D4D"/>
    <w:rsid w:val="000078E2"/>
    <w:rsid w:val="00013BEA"/>
    <w:rsid w:val="0002460B"/>
    <w:rsid w:val="0002555C"/>
    <w:rsid w:val="000354D3"/>
    <w:rsid w:val="00037BFB"/>
    <w:rsid w:val="0004044D"/>
    <w:rsid w:val="00046B7E"/>
    <w:rsid w:val="000501E4"/>
    <w:rsid w:val="000504D8"/>
    <w:rsid w:val="00065420"/>
    <w:rsid w:val="00066837"/>
    <w:rsid w:val="000719AA"/>
    <w:rsid w:val="00073407"/>
    <w:rsid w:val="000749E8"/>
    <w:rsid w:val="00077E0C"/>
    <w:rsid w:val="000806D0"/>
    <w:rsid w:val="000812A5"/>
    <w:rsid w:val="00090073"/>
    <w:rsid w:val="00091A30"/>
    <w:rsid w:val="00092F03"/>
    <w:rsid w:val="00094054"/>
    <w:rsid w:val="00094682"/>
    <w:rsid w:val="000A0D73"/>
    <w:rsid w:val="000A2357"/>
    <w:rsid w:val="000B08B4"/>
    <w:rsid w:val="000B21CC"/>
    <w:rsid w:val="000B5C73"/>
    <w:rsid w:val="000B641C"/>
    <w:rsid w:val="000C364E"/>
    <w:rsid w:val="000C3955"/>
    <w:rsid w:val="000C4A13"/>
    <w:rsid w:val="000C5F60"/>
    <w:rsid w:val="000C66E1"/>
    <w:rsid w:val="000D350F"/>
    <w:rsid w:val="000E05F6"/>
    <w:rsid w:val="000F6C96"/>
    <w:rsid w:val="001013B3"/>
    <w:rsid w:val="001035A2"/>
    <w:rsid w:val="00104FA2"/>
    <w:rsid w:val="0010777A"/>
    <w:rsid w:val="00111034"/>
    <w:rsid w:val="001149D1"/>
    <w:rsid w:val="001156F8"/>
    <w:rsid w:val="00116E35"/>
    <w:rsid w:val="00120021"/>
    <w:rsid w:val="00132E0A"/>
    <w:rsid w:val="00137E5A"/>
    <w:rsid w:val="00144251"/>
    <w:rsid w:val="00157381"/>
    <w:rsid w:val="0015745D"/>
    <w:rsid w:val="00157BF9"/>
    <w:rsid w:val="0016298D"/>
    <w:rsid w:val="00163401"/>
    <w:rsid w:val="00167BFD"/>
    <w:rsid w:val="001727B3"/>
    <w:rsid w:val="00176AF2"/>
    <w:rsid w:val="001820A3"/>
    <w:rsid w:val="00182728"/>
    <w:rsid w:val="00182F78"/>
    <w:rsid w:val="00185294"/>
    <w:rsid w:val="00193C5B"/>
    <w:rsid w:val="00195BB5"/>
    <w:rsid w:val="001A5437"/>
    <w:rsid w:val="001A721F"/>
    <w:rsid w:val="001B1A50"/>
    <w:rsid w:val="001B21C4"/>
    <w:rsid w:val="001D3EB4"/>
    <w:rsid w:val="001D531C"/>
    <w:rsid w:val="001E498C"/>
    <w:rsid w:val="001E6E0B"/>
    <w:rsid w:val="001F2540"/>
    <w:rsid w:val="001F4DEB"/>
    <w:rsid w:val="001F5C60"/>
    <w:rsid w:val="001F6444"/>
    <w:rsid w:val="002015B9"/>
    <w:rsid w:val="0020238D"/>
    <w:rsid w:val="002042F1"/>
    <w:rsid w:val="002047DB"/>
    <w:rsid w:val="00206C7C"/>
    <w:rsid w:val="002125E5"/>
    <w:rsid w:val="00217324"/>
    <w:rsid w:val="002212F6"/>
    <w:rsid w:val="00224BD5"/>
    <w:rsid w:val="002314F1"/>
    <w:rsid w:val="00231BD3"/>
    <w:rsid w:val="0023377B"/>
    <w:rsid w:val="00233D38"/>
    <w:rsid w:val="0023707F"/>
    <w:rsid w:val="00241AF9"/>
    <w:rsid w:val="00245430"/>
    <w:rsid w:val="0024605D"/>
    <w:rsid w:val="0025229A"/>
    <w:rsid w:val="002531AC"/>
    <w:rsid w:val="00260077"/>
    <w:rsid w:val="0026052A"/>
    <w:rsid w:val="00261044"/>
    <w:rsid w:val="00261669"/>
    <w:rsid w:val="002663EF"/>
    <w:rsid w:val="00273623"/>
    <w:rsid w:val="00275B48"/>
    <w:rsid w:val="00276860"/>
    <w:rsid w:val="002828EE"/>
    <w:rsid w:val="0028350E"/>
    <w:rsid w:val="00283770"/>
    <w:rsid w:val="00293773"/>
    <w:rsid w:val="00293B83"/>
    <w:rsid w:val="0029491E"/>
    <w:rsid w:val="00296B5F"/>
    <w:rsid w:val="002A0A01"/>
    <w:rsid w:val="002A2D28"/>
    <w:rsid w:val="002A2E67"/>
    <w:rsid w:val="002A3278"/>
    <w:rsid w:val="002A3A32"/>
    <w:rsid w:val="002A4AD1"/>
    <w:rsid w:val="002B775E"/>
    <w:rsid w:val="002C0392"/>
    <w:rsid w:val="002C292F"/>
    <w:rsid w:val="002D3AB9"/>
    <w:rsid w:val="002D7702"/>
    <w:rsid w:val="002E7755"/>
    <w:rsid w:val="002E7D65"/>
    <w:rsid w:val="002F4D29"/>
    <w:rsid w:val="002F5793"/>
    <w:rsid w:val="002F670A"/>
    <w:rsid w:val="00301257"/>
    <w:rsid w:val="00302175"/>
    <w:rsid w:val="0030470B"/>
    <w:rsid w:val="003047F0"/>
    <w:rsid w:val="00316B75"/>
    <w:rsid w:val="0032500D"/>
    <w:rsid w:val="003262A7"/>
    <w:rsid w:val="00330945"/>
    <w:rsid w:val="00336EC6"/>
    <w:rsid w:val="00343602"/>
    <w:rsid w:val="003504F5"/>
    <w:rsid w:val="0035748F"/>
    <w:rsid w:val="00372BB9"/>
    <w:rsid w:val="00374F49"/>
    <w:rsid w:val="003803D1"/>
    <w:rsid w:val="00391636"/>
    <w:rsid w:val="003A31DD"/>
    <w:rsid w:val="003A392D"/>
    <w:rsid w:val="003A3CC6"/>
    <w:rsid w:val="003B0821"/>
    <w:rsid w:val="003B6CA9"/>
    <w:rsid w:val="003C06F8"/>
    <w:rsid w:val="003C0E40"/>
    <w:rsid w:val="003C41CB"/>
    <w:rsid w:val="003C56F2"/>
    <w:rsid w:val="003C71B7"/>
    <w:rsid w:val="003D0297"/>
    <w:rsid w:val="003D1568"/>
    <w:rsid w:val="003D552D"/>
    <w:rsid w:val="003F02C5"/>
    <w:rsid w:val="003F7D72"/>
    <w:rsid w:val="00414762"/>
    <w:rsid w:val="00421F58"/>
    <w:rsid w:val="0042363C"/>
    <w:rsid w:val="00423827"/>
    <w:rsid w:val="0042752D"/>
    <w:rsid w:val="0044144A"/>
    <w:rsid w:val="00443063"/>
    <w:rsid w:val="00446399"/>
    <w:rsid w:val="00447F08"/>
    <w:rsid w:val="00450A2D"/>
    <w:rsid w:val="00455FCB"/>
    <w:rsid w:val="00456A6D"/>
    <w:rsid w:val="004662EC"/>
    <w:rsid w:val="004726C9"/>
    <w:rsid w:val="0047656C"/>
    <w:rsid w:val="00480527"/>
    <w:rsid w:val="00480C7D"/>
    <w:rsid w:val="00481133"/>
    <w:rsid w:val="00483550"/>
    <w:rsid w:val="00485433"/>
    <w:rsid w:val="00486215"/>
    <w:rsid w:val="00492F13"/>
    <w:rsid w:val="0049782C"/>
    <w:rsid w:val="004A5CDC"/>
    <w:rsid w:val="004A61BA"/>
    <w:rsid w:val="004B0C1B"/>
    <w:rsid w:val="004B582F"/>
    <w:rsid w:val="004B69DC"/>
    <w:rsid w:val="004B6A98"/>
    <w:rsid w:val="004B7225"/>
    <w:rsid w:val="004B7C6E"/>
    <w:rsid w:val="004C698D"/>
    <w:rsid w:val="004D6636"/>
    <w:rsid w:val="004D7F49"/>
    <w:rsid w:val="004E06EA"/>
    <w:rsid w:val="004E28C5"/>
    <w:rsid w:val="004F33D0"/>
    <w:rsid w:val="00503C2A"/>
    <w:rsid w:val="0050596B"/>
    <w:rsid w:val="00507F35"/>
    <w:rsid w:val="00516F3F"/>
    <w:rsid w:val="00523274"/>
    <w:rsid w:val="0052427F"/>
    <w:rsid w:val="0052590B"/>
    <w:rsid w:val="005364C7"/>
    <w:rsid w:val="0054005D"/>
    <w:rsid w:val="00540751"/>
    <w:rsid w:val="00543A62"/>
    <w:rsid w:val="00543B8F"/>
    <w:rsid w:val="00546F47"/>
    <w:rsid w:val="00594225"/>
    <w:rsid w:val="00594CE1"/>
    <w:rsid w:val="005A08FA"/>
    <w:rsid w:val="005A104C"/>
    <w:rsid w:val="005A397F"/>
    <w:rsid w:val="005C19E5"/>
    <w:rsid w:val="005C3163"/>
    <w:rsid w:val="005C4344"/>
    <w:rsid w:val="005C689D"/>
    <w:rsid w:val="005C7B1D"/>
    <w:rsid w:val="005D26C5"/>
    <w:rsid w:val="005D40E1"/>
    <w:rsid w:val="005D464A"/>
    <w:rsid w:val="005D7CB8"/>
    <w:rsid w:val="005E309B"/>
    <w:rsid w:val="005E3203"/>
    <w:rsid w:val="005F1DE1"/>
    <w:rsid w:val="005F2D4D"/>
    <w:rsid w:val="005F3442"/>
    <w:rsid w:val="00602DE8"/>
    <w:rsid w:val="006045CF"/>
    <w:rsid w:val="00607037"/>
    <w:rsid w:val="006126E7"/>
    <w:rsid w:val="00615F25"/>
    <w:rsid w:val="0061746A"/>
    <w:rsid w:val="006224ED"/>
    <w:rsid w:val="00623540"/>
    <w:rsid w:val="006331E3"/>
    <w:rsid w:val="00636D24"/>
    <w:rsid w:val="00644D36"/>
    <w:rsid w:val="00652C48"/>
    <w:rsid w:val="0066534D"/>
    <w:rsid w:val="0068057C"/>
    <w:rsid w:val="00680D81"/>
    <w:rsid w:val="00691C0A"/>
    <w:rsid w:val="00692CDD"/>
    <w:rsid w:val="00694B5A"/>
    <w:rsid w:val="006A15A0"/>
    <w:rsid w:val="006A3CE7"/>
    <w:rsid w:val="006A4A1E"/>
    <w:rsid w:val="006A4CEC"/>
    <w:rsid w:val="006B33E3"/>
    <w:rsid w:val="006C3389"/>
    <w:rsid w:val="006D67AB"/>
    <w:rsid w:val="006F3D12"/>
    <w:rsid w:val="00704972"/>
    <w:rsid w:val="00706E2F"/>
    <w:rsid w:val="00727768"/>
    <w:rsid w:val="007319FB"/>
    <w:rsid w:val="00735974"/>
    <w:rsid w:val="00740EE1"/>
    <w:rsid w:val="007466AF"/>
    <w:rsid w:val="00753EBB"/>
    <w:rsid w:val="00755503"/>
    <w:rsid w:val="00773B26"/>
    <w:rsid w:val="007745FF"/>
    <w:rsid w:val="00786004"/>
    <w:rsid w:val="007877E2"/>
    <w:rsid w:val="007917FB"/>
    <w:rsid w:val="00794AD2"/>
    <w:rsid w:val="007B156D"/>
    <w:rsid w:val="007B5758"/>
    <w:rsid w:val="007B5AB3"/>
    <w:rsid w:val="007B67A8"/>
    <w:rsid w:val="007B67DF"/>
    <w:rsid w:val="007B7C22"/>
    <w:rsid w:val="007C1098"/>
    <w:rsid w:val="007D526B"/>
    <w:rsid w:val="007E0301"/>
    <w:rsid w:val="007E4992"/>
    <w:rsid w:val="007E5EC4"/>
    <w:rsid w:val="007E790C"/>
    <w:rsid w:val="007E7AE9"/>
    <w:rsid w:val="007F443A"/>
    <w:rsid w:val="007F7109"/>
    <w:rsid w:val="00803947"/>
    <w:rsid w:val="00804330"/>
    <w:rsid w:val="00812CC5"/>
    <w:rsid w:val="00812E7A"/>
    <w:rsid w:val="00820536"/>
    <w:rsid w:val="00835BE1"/>
    <w:rsid w:val="0083664B"/>
    <w:rsid w:val="00846792"/>
    <w:rsid w:val="00861F20"/>
    <w:rsid w:val="0086491A"/>
    <w:rsid w:val="00873012"/>
    <w:rsid w:val="0088228D"/>
    <w:rsid w:val="008833A1"/>
    <w:rsid w:val="00884957"/>
    <w:rsid w:val="00890BDF"/>
    <w:rsid w:val="00892410"/>
    <w:rsid w:val="00896483"/>
    <w:rsid w:val="008A4FE7"/>
    <w:rsid w:val="008A53EA"/>
    <w:rsid w:val="008B3A22"/>
    <w:rsid w:val="008B66A8"/>
    <w:rsid w:val="008C6FB9"/>
    <w:rsid w:val="008C7B48"/>
    <w:rsid w:val="008D6534"/>
    <w:rsid w:val="008D7763"/>
    <w:rsid w:val="008E2FC6"/>
    <w:rsid w:val="008E58DE"/>
    <w:rsid w:val="008E6F7A"/>
    <w:rsid w:val="008F2FA7"/>
    <w:rsid w:val="008F7E87"/>
    <w:rsid w:val="00904AAE"/>
    <w:rsid w:val="0090502E"/>
    <w:rsid w:val="0091347B"/>
    <w:rsid w:val="00914F7E"/>
    <w:rsid w:val="0091650A"/>
    <w:rsid w:val="00920CDC"/>
    <w:rsid w:val="00921F05"/>
    <w:rsid w:val="009236E7"/>
    <w:rsid w:val="00925F4D"/>
    <w:rsid w:val="009278F8"/>
    <w:rsid w:val="00946773"/>
    <w:rsid w:val="00947241"/>
    <w:rsid w:val="00952C7A"/>
    <w:rsid w:val="00954301"/>
    <w:rsid w:val="00955899"/>
    <w:rsid w:val="00960785"/>
    <w:rsid w:val="00963D06"/>
    <w:rsid w:val="009660B5"/>
    <w:rsid w:val="00973683"/>
    <w:rsid w:val="0097376C"/>
    <w:rsid w:val="00973F33"/>
    <w:rsid w:val="00977E88"/>
    <w:rsid w:val="00981627"/>
    <w:rsid w:val="009866E2"/>
    <w:rsid w:val="009870D6"/>
    <w:rsid w:val="00990458"/>
    <w:rsid w:val="0099590F"/>
    <w:rsid w:val="00997B48"/>
    <w:rsid w:val="009A0BEE"/>
    <w:rsid w:val="009A7D45"/>
    <w:rsid w:val="009B4203"/>
    <w:rsid w:val="009C3B62"/>
    <w:rsid w:val="009C7A6E"/>
    <w:rsid w:val="009D157D"/>
    <w:rsid w:val="009D1991"/>
    <w:rsid w:val="009D2A8B"/>
    <w:rsid w:val="009D3DED"/>
    <w:rsid w:val="009D6044"/>
    <w:rsid w:val="009E00F7"/>
    <w:rsid w:val="009E18AD"/>
    <w:rsid w:val="009E4EF4"/>
    <w:rsid w:val="009F0B11"/>
    <w:rsid w:val="009F4378"/>
    <w:rsid w:val="009F6739"/>
    <w:rsid w:val="00A043B4"/>
    <w:rsid w:val="00A06669"/>
    <w:rsid w:val="00A14DF1"/>
    <w:rsid w:val="00A2479C"/>
    <w:rsid w:val="00A249D2"/>
    <w:rsid w:val="00A264D7"/>
    <w:rsid w:val="00A30B07"/>
    <w:rsid w:val="00A3662B"/>
    <w:rsid w:val="00A40508"/>
    <w:rsid w:val="00A45012"/>
    <w:rsid w:val="00A47C16"/>
    <w:rsid w:val="00A50CA4"/>
    <w:rsid w:val="00A5231B"/>
    <w:rsid w:val="00A678A5"/>
    <w:rsid w:val="00A710D2"/>
    <w:rsid w:val="00A84885"/>
    <w:rsid w:val="00A848EF"/>
    <w:rsid w:val="00AB1BBB"/>
    <w:rsid w:val="00AE6F97"/>
    <w:rsid w:val="00AE7CFA"/>
    <w:rsid w:val="00AF5041"/>
    <w:rsid w:val="00AF7CAD"/>
    <w:rsid w:val="00B07B18"/>
    <w:rsid w:val="00B11A49"/>
    <w:rsid w:val="00B144BB"/>
    <w:rsid w:val="00B23A64"/>
    <w:rsid w:val="00B326EF"/>
    <w:rsid w:val="00B32ED7"/>
    <w:rsid w:val="00B34BE2"/>
    <w:rsid w:val="00B3731B"/>
    <w:rsid w:val="00B425DC"/>
    <w:rsid w:val="00B520F7"/>
    <w:rsid w:val="00B83EAE"/>
    <w:rsid w:val="00B97FE6"/>
    <w:rsid w:val="00BB4895"/>
    <w:rsid w:val="00BC13C8"/>
    <w:rsid w:val="00BC1F8F"/>
    <w:rsid w:val="00BC2641"/>
    <w:rsid w:val="00BE1E5B"/>
    <w:rsid w:val="00BF14C6"/>
    <w:rsid w:val="00BF159D"/>
    <w:rsid w:val="00BF739F"/>
    <w:rsid w:val="00C01437"/>
    <w:rsid w:val="00C102AA"/>
    <w:rsid w:val="00C119DD"/>
    <w:rsid w:val="00C136C7"/>
    <w:rsid w:val="00C137FE"/>
    <w:rsid w:val="00C1556A"/>
    <w:rsid w:val="00C15EEA"/>
    <w:rsid w:val="00C26498"/>
    <w:rsid w:val="00C44F62"/>
    <w:rsid w:val="00C52637"/>
    <w:rsid w:val="00C56B56"/>
    <w:rsid w:val="00C614F1"/>
    <w:rsid w:val="00C65769"/>
    <w:rsid w:val="00C6695D"/>
    <w:rsid w:val="00C77AA5"/>
    <w:rsid w:val="00C80BFC"/>
    <w:rsid w:val="00C8179E"/>
    <w:rsid w:val="00C82FE6"/>
    <w:rsid w:val="00C865A0"/>
    <w:rsid w:val="00C97E0E"/>
    <w:rsid w:val="00CA003B"/>
    <w:rsid w:val="00CA088A"/>
    <w:rsid w:val="00CA36CB"/>
    <w:rsid w:val="00CA4472"/>
    <w:rsid w:val="00CA628D"/>
    <w:rsid w:val="00CB109C"/>
    <w:rsid w:val="00CB2E30"/>
    <w:rsid w:val="00CC4621"/>
    <w:rsid w:val="00CC4B35"/>
    <w:rsid w:val="00CC4CDE"/>
    <w:rsid w:val="00CD071E"/>
    <w:rsid w:val="00CD1255"/>
    <w:rsid w:val="00CE0F39"/>
    <w:rsid w:val="00CE1BEF"/>
    <w:rsid w:val="00CE3747"/>
    <w:rsid w:val="00CE3A29"/>
    <w:rsid w:val="00CF2A00"/>
    <w:rsid w:val="00CF380C"/>
    <w:rsid w:val="00CF5E4F"/>
    <w:rsid w:val="00CF6DDF"/>
    <w:rsid w:val="00D00301"/>
    <w:rsid w:val="00D04C8C"/>
    <w:rsid w:val="00D16C55"/>
    <w:rsid w:val="00D20A91"/>
    <w:rsid w:val="00D22C44"/>
    <w:rsid w:val="00D269B7"/>
    <w:rsid w:val="00D32CCF"/>
    <w:rsid w:val="00D41C04"/>
    <w:rsid w:val="00D42690"/>
    <w:rsid w:val="00D45C02"/>
    <w:rsid w:val="00D500C9"/>
    <w:rsid w:val="00D50F00"/>
    <w:rsid w:val="00D7616B"/>
    <w:rsid w:val="00D81931"/>
    <w:rsid w:val="00D841C4"/>
    <w:rsid w:val="00D8424F"/>
    <w:rsid w:val="00DA0C2B"/>
    <w:rsid w:val="00DB5286"/>
    <w:rsid w:val="00DB675D"/>
    <w:rsid w:val="00DC05E5"/>
    <w:rsid w:val="00DD2513"/>
    <w:rsid w:val="00DD796C"/>
    <w:rsid w:val="00DE131A"/>
    <w:rsid w:val="00DE2C83"/>
    <w:rsid w:val="00DE623D"/>
    <w:rsid w:val="00DF7146"/>
    <w:rsid w:val="00DF7179"/>
    <w:rsid w:val="00DF743A"/>
    <w:rsid w:val="00E070CB"/>
    <w:rsid w:val="00E1402B"/>
    <w:rsid w:val="00E205D9"/>
    <w:rsid w:val="00E24814"/>
    <w:rsid w:val="00E32218"/>
    <w:rsid w:val="00E32493"/>
    <w:rsid w:val="00E32E38"/>
    <w:rsid w:val="00E47B77"/>
    <w:rsid w:val="00E537F4"/>
    <w:rsid w:val="00E57A53"/>
    <w:rsid w:val="00E57EAF"/>
    <w:rsid w:val="00E60D4F"/>
    <w:rsid w:val="00E75542"/>
    <w:rsid w:val="00E81D39"/>
    <w:rsid w:val="00E82585"/>
    <w:rsid w:val="00E97992"/>
    <w:rsid w:val="00EA0D6B"/>
    <w:rsid w:val="00EA4972"/>
    <w:rsid w:val="00EA630C"/>
    <w:rsid w:val="00EB1E3D"/>
    <w:rsid w:val="00EB4465"/>
    <w:rsid w:val="00EB57CD"/>
    <w:rsid w:val="00EB7C57"/>
    <w:rsid w:val="00EC3A09"/>
    <w:rsid w:val="00EC6CD4"/>
    <w:rsid w:val="00ED1487"/>
    <w:rsid w:val="00ED6793"/>
    <w:rsid w:val="00ED68EF"/>
    <w:rsid w:val="00EE0E7B"/>
    <w:rsid w:val="00EE3966"/>
    <w:rsid w:val="00F01BBC"/>
    <w:rsid w:val="00F023E6"/>
    <w:rsid w:val="00F071E3"/>
    <w:rsid w:val="00F114B3"/>
    <w:rsid w:val="00F12DAF"/>
    <w:rsid w:val="00F13AAD"/>
    <w:rsid w:val="00F169B6"/>
    <w:rsid w:val="00F21ED0"/>
    <w:rsid w:val="00F255AE"/>
    <w:rsid w:val="00F2566D"/>
    <w:rsid w:val="00F2566F"/>
    <w:rsid w:val="00F32CCB"/>
    <w:rsid w:val="00F360D3"/>
    <w:rsid w:val="00F36663"/>
    <w:rsid w:val="00F44911"/>
    <w:rsid w:val="00F44F99"/>
    <w:rsid w:val="00F551C1"/>
    <w:rsid w:val="00F67A94"/>
    <w:rsid w:val="00F74BCA"/>
    <w:rsid w:val="00F7640A"/>
    <w:rsid w:val="00F76D6A"/>
    <w:rsid w:val="00F82C52"/>
    <w:rsid w:val="00F84B52"/>
    <w:rsid w:val="00F858D4"/>
    <w:rsid w:val="00F867E3"/>
    <w:rsid w:val="00F90C56"/>
    <w:rsid w:val="00F91914"/>
    <w:rsid w:val="00FA4684"/>
    <w:rsid w:val="00FA58CD"/>
    <w:rsid w:val="00FB3F2E"/>
    <w:rsid w:val="00FB67D0"/>
    <w:rsid w:val="00FC226A"/>
    <w:rsid w:val="00FC2314"/>
    <w:rsid w:val="00FC2DF4"/>
    <w:rsid w:val="00FE0607"/>
    <w:rsid w:val="00FE063E"/>
    <w:rsid w:val="00FE0669"/>
    <w:rsid w:val="00FE0C5F"/>
    <w:rsid w:val="00FE7637"/>
    <w:rsid w:val="00FF2209"/>
    <w:rsid w:val="00FF2A4B"/>
    <w:rsid w:val="00FF3C7B"/>
    <w:rsid w:val="00FF72B8"/>
    <w:rsid w:val="1D72AE3D"/>
    <w:rsid w:val="31817F3B"/>
    <w:rsid w:val="407A1C26"/>
    <w:rsid w:val="531A89F6"/>
    <w:rsid w:val="5EC6E5B8"/>
    <w:rsid w:val="6443FD22"/>
    <w:rsid w:val="7324E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28C9C"/>
  <w15:chartTrackingRefBased/>
  <w15:docId w15:val="{B5B5F57D-F604-4479-BD0D-E430A40C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4"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044"/>
  </w:style>
  <w:style w:type="paragraph" w:styleId="Heading1">
    <w:name w:val="heading 1"/>
    <w:basedOn w:val="Normal"/>
    <w:next w:val="Normal"/>
    <w:link w:val="Heading1Char"/>
    <w:uiPriority w:val="9"/>
    <w:qFormat/>
    <w:rsid w:val="005F3442"/>
    <w:pPr>
      <w:keepNext/>
      <w:keepLines/>
      <w:spacing w:after="0" w:line="240" w:lineRule="auto"/>
      <w:outlineLvl w:val="0"/>
    </w:pPr>
    <w:rPr>
      <w:rFonts w:asciiTheme="majorHAnsi" w:eastAsiaTheme="majorEastAsia" w:hAnsiTheme="majorHAnsi" w:cstheme="majorBidi"/>
      <w:color w:val="333333" w:themeColor="text2"/>
      <w:sz w:val="48"/>
      <w:szCs w:val="32"/>
      <w:lang w:eastAsia="ja-JP"/>
    </w:rPr>
  </w:style>
  <w:style w:type="paragraph" w:styleId="Heading2">
    <w:name w:val="heading 2"/>
    <w:basedOn w:val="Normal"/>
    <w:next w:val="Normal"/>
    <w:link w:val="Heading2Char"/>
    <w:uiPriority w:val="9"/>
    <w:unhideWhenUsed/>
    <w:qFormat/>
    <w:rsid w:val="005F3442"/>
    <w:pPr>
      <w:keepNext/>
      <w:keepLines/>
      <w:spacing w:after="360" w:line="240" w:lineRule="auto"/>
      <w:contextualSpacing/>
      <w:outlineLvl w:val="1"/>
    </w:pPr>
    <w:rPr>
      <w:rFonts w:eastAsiaTheme="minorEastAsia" w:cstheme="majorBidi"/>
      <w:color w:val="7F7F7F" w:themeColor="text1" w:themeTint="80"/>
      <w:sz w:val="32"/>
      <w:szCs w:val="26"/>
      <w:lang w:eastAsia="ja-JP"/>
    </w:rPr>
  </w:style>
  <w:style w:type="paragraph" w:styleId="Heading3">
    <w:name w:val="heading 3"/>
    <w:basedOn w:val="Normal"/>
    <w:next w:val="Normal"/>
    <w:link w:val="Heading3Char"/>
    <w:uiPriority w:val="9"/>
    <w:unhideWhenUsed/>
    <w:qFormat/>
    <w:rsid w:val="00DD796C"/>
    <w:pPr>
      <w:keepNext/>
      <w:keepLines/>
      <w:spacing w:after="0" w:line="240" w:lineRule="auto"/>
      <w:outlineLvl w:val="2"/>
    </w:pPr>
    <w:rPr>
      <w:rFonts w:asciiTheme="majorHAnsi" w:eastAsiaTheme="majorEastAsia" w:hAnsiTheme="majorHAnsi" w:cstheme="majorBidi"/>
      <w:color w:val="E14934" w:themeColor="accent1"/>
      <w:sz w:val="28"/>
      <w:szCs w:val="24"/>
      <w:lang w:eastAsia="ja-JP"/>
    </w:rPr>
  </w:style>
  <w:style w:type="paragraph" w:styleId="Heading4">
    <w:name w:val="heading 4"/>
    <w:basedOn w:val="Normal"/>
    <w:next w:val="Normal"/>
    <w:link w:val="Heading4Char1"/>
    <w:uiPriority w:val="9"/>
    <w:unhideWhenUsed/>
    <w:qFormat/>
    <w:rsid w:val="00111034"/>
    <w:pPr>
      <w:keepNext/>
      <w:keepLines/>
      <w:spacing w:before="40" w:after="0"/>
      <w:outlineLvl w:val="3"/>
    </w:pPr>
    <w:rPr>
      <w:rFonts w:asciiTheme="majorHAnsi" w:eastAsiaTheme="majorEastAsia" w:hAnsiTheme="majorHAnsi" w:cstheme="majorBidi"/>
      <w:i/>
      <w:iCs/>
      <w:color w:val="B42C1A" w:themeColor="accent1" w:themeShade="BF"/>
    </w:rPr>
  </w:style>
  <w:style w:type="paragraph" w:styleId="Heading5">
    <w:name w:val="heading 5"/>
    <w:basedOn w:val="Normal"/>
    <w:next w:val="Normal"/>
    <w:link w:val="Heading5Char"/>
    <w:uiPriority w:val="9"/>
    <w:unhideWhenUsed/>
    <w:qFormat/>
    <w:rsid w:val="005F3442"/>
    <w:pPr>
      <w:keepNext/>
      <w:keepLines/>
      <w:spacing w:after="0" w:line="240" w:lineRule="auto"/>
      <w:outlineLvl w:val="4"/>
    </w:pPr>
    <w:rPr>
      <w:rFonts w:asciiTheme="majorHAnsi" w:eastAsiaTheme="majorEastAsia" w:hAnsiTheme="majorHAnsi" w:cstheme="majorBidi"/>
      <w:b/>
      <w:color w:val="333333" w:themeColor="text2"/>
      <w:sz w:val="24"/>
      <w:szCs w:val="24"/>
      <w:lang w:eastAsia="ja-JP"/>
    </w:rPr>
  </w:style>
  <w:style w:type="paragraph" w:styleId="Heading6">
    <w:name w:val="heading 6"/>
    <w:aliases w:val="TOC Heading Char,Heading 6 Char Char,TOC Heading Char Char Char,Heading 6 Char Char Char Char,TOC Heading Char Char Char Char Char,Heading 6 Char Char Char Char Char Char,TOC Heading Char Char Char Char Char Char Char"/>
    <w:basedOn w:val="Normal"/>
    <w:next w:val="Normal"/>
    <w:link w:val="TOCHeading"/>
    <w:uiPriority w:val="9"/>
    <w:unhideWhenUsed/>
    <w:qFormat/>
    <w:rsid w:val="009D6044"/>
    <w:pPr>
      <w:keepNext/>
      <w:keepLines/>
      <w:spacing w:before="40" w:after="0"/>
      <w:outlineLvl w:val="5"/>
    </w:pPr>
    <w:rPr>
      <w:rFonts w:asciiTheme="majorHAnsi" w:eastAsiaTheme="majorEastAsia" w:hAnsiTheme="majorHAnsi" w:cstheme="majorBidi"/>
      <w:color w:val="771D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2"/>
    <w:rPr>
      <w:rFonts w:asciiTheme="majorHAnsi" w:eastAsiaTheme="majorEastAsia" w:hAnsiTheme="majorHAnsi" w:cstheme="majorBidi"/>
      <w:color w:val="333333" w:themeColor="text2"/>
      <w:sz w:val="48"/>
      <w:szCs w:val="32"/>
      <w:lang w:eastAsia="ja-JP"/>
    </w:rPr>
  </w:style>
  <w:style w:type="character" w:customStyle="1" w:styleId="Heading2Char">
    <w:name w:val="Heading 2 Char"/>
    <w:basedOn w:val="DefaultParagraphFont"/>
    <w:link w:val="Heading2"/>
    <w:uiPriority w:val="9"/>
    <w:rsid w:val="005F3442"/>
    <w:rPr>
      <w:rFonts w:eastAsiaTheme="minorEastAsia" w:cstheme="majorBidi"/>
      <w:color w:val="7F7F7F" w:themeColor="text1" w:themeTint="80"/>
      <w:sz w:val="32"/>
      <w:szCs w:val="26"/>
      <w:lang w:eastAsia="ja-JP"/>
    </w:rPr>
  </w:style>
  <w:style w:type="character" w:customStyle="1" w:styleId="Heading3Char">
    <w:name w:val="Heading 3 Char"/>
    <w:basedOn w:val="DefaultParagraphFont"/>
    <w:link w:val="Heading3"/>
    <w:uiPriority w:val="9"/>
    <w:rsid w:val="00DD796C"/>
    <w:rPr>
      <w:rFonts w:asciiTheme="majorHAnsi" w:eastAsiaTheme="majorEastAsia" w:hAnsiTheme="majorHAnsi" w:cstheme="majorBidi"/>
      <w:color w:val="E14934" w:themeColor="accent1"/>
      <w:sz w:val="28"/>
      <w:szCs w:val="24"/>
      <w:lang w:eastAsia="ja-JP"/>
    </w:rPr>
  </w:style>
  <w:style w:type="character" w:customStyle="1" w:styleId="Heading4Char">
    <w:name w:val="Heading 4 Char"/>
    <w:basedOn w:val="DefaultParagraphFont"/>
    <w:uiPriority w:val="9"/>
    <w:rsid w:val="005F3442"/>
    <w:rPr>
      <w:rFonts w:asciiTheme="majorHAnsi" w:eastAsiaTheme="minorEastAsia" w:hAnsiTheme="majorHAnsi" w:cstheme="majorBidi"/>
      <w:b/>
      <w:iCs/>
      <w:color w:val="333333" w:themeColor="text2"/>
      <w:sz w:val="28"/>
      <w:szCs w:val="24"/>
      <w:lang w:eastAsia="ja-JP"/>
    </w:rPr>
  </w:style>
  <w:style w:type="character" w:customStyle="1" w:styleId="Heading5Char">
    <w:name w:val="Heading 5 Char"/>
    <w:basedOn w:val="DefaultParagraphFont"/>
    <w:link w:val="Heading5"/>
    <w:uiPriority w:val="9"/>
    <w:rsid w:val="005F3442"/>
    <w:rPr>
      <w:rFonts w:asciiTheme="majorHAnsi" w:eastAsiaTheme="majorEastAsia" w:hAnsiTheme="majorHAnsi" w:cstheme="majorBidi"/>
      <w:b/>
      <w:color w:val="333333" w:themeColor="text2"/>
      <w:sz w:val="24"/>
      <w:szCs w:val="24"/>
      <w:lang w:eastAsia="ja-JP"/>
    </w:rPr>
  </w:style>
  <w:style w:type="character" w:styleId="PlaceholderText">
    <w:name w:val="Placeholder Text"/>
    <w:basedOn w:val="DefaultParagraphFont"/>
    <w:uiPriority w:val="99"/>
    <w:semiHidden/>
    <w:rsid w:val="007E790C"/>
    <w:rPr>
      <w:color w:val="808080"/>
    </w:rPr>
  </w:style>
  <w:style w:type="paragraph" w:styleId="Header">
    <w:name w:val="header"/>
    <w:basedOn w:val="Normal"/>
    <w:link w:val="HeaderChar"/>
    <w:uiPriority w:val="99"/>
    <w:unhideWhenUsed/>
    <w:rsid w:val="00EB4465"/>
    <w:pPr>
      <w:spacing w:after="0" w:line="240" w:lineRule="auto"/>
    </w:pPr>
    <w:rPr>
      <w:rFonts w:eastAsiaTheme="minorEastAsia"/>
      <w:sz w:val="18"/>
      <w:szCs w:val="24"/>
      <w:lang w:eastAsia="ja-JP"/>
    </w:rPr>
  </w:style>
  <w:style w:type="character" w:customStyle="1" w:styleId="HeaderChar">
    <w:name w:val="Header Char"/>
    <w:basedOn w:val="DefaultParagraphFont"/>
    <w:link w:val="Header"/>
    <w:uiPriority w:val="99"/>
    <w:rsid w:val="00EB4465"/>
    <w:rPr>
      <w:rFonts w:eastAsiaTheme="minorEastAsia"/>
      <w:sz w:val="18"/>
      <w:szCs w:val="24"/>
      <w:lang w:eastAsia="ja-JP"/>
    </w:rPr>
  </w:style>
  <w:style w:type="paragraph" w:customStyle="1" w:styleId="CompanyName">
    <w:name w:val="Company Name"/>
    <w:basedOn w:val="Normal"/>
    <w:next w:val="Normal"/>
    <w:uiPriority w:val="1"/>
    <w:qFormat/>
    <w:rsid w:val="007E790C"/>
    <w:pPr>
      <w:spacing w:after="120" w:line="240" w:lineRule="auto"/>
    </w:pPr>
    <w:rPr>
      <w:rFonts w:asciiTheme="majorHAnsi" w:eastAsiaTheme="minorEastAsia" w:hAnsiTheme="majorHAnsi"/>
      <w:color w:val="E14934" w:themeColor="accent1"/>
      <w:sz w:val="56"/>
      <w:szCs w:val="24"/>
      <w:lang w:eastAsia="ja-JP"/>
    </w:rPr>
  </w:style>
  <w:style w:type="paragraph" w:styleId="Footer">
    <w:name w:val="footer"/>
    <w:basedOn w:val="Normal"/>
    <w:link w:val="FooterChar"/>
    <w:uiPriority w:val="99"/>
    <w:unhideWhenUsed/>
    <w:rsid w:val="00EB4465"/>
    <w:pPr>
      <w:spacing w:after="0" w:line="240" w:lineRule="auto"/>
    </w:pPr>
    <w:rPr>
      <w:rFonts w:eastAsiaTheme="minorEastAsia"/>
      <w:caps/>
      <w:sz w:val="18"/>
      <w:szCs w:val="24"/>
      <w:lang w:eastAsia="ja-JP"/>
    </w:rPr>
  </w:style>
  <w:style w:type="character" w:customStyle="1" w:styleId="FooterChar">
    <w:name w:val="Footer Char"/>
    <w:basedOn w:val="DefaultParagraphFont"/>
    <w:link w:val="Footer"/>
    <w:uiPriority w:val="99"/>
    <w:rsid w:val="00EB4465"/>
    <w:rPr>
      <w:rFonts w:eastAsiaTheme="minorEastAsia"/>
      <w:caps/>
      <w:sz w:val="18"/>
      <w:szCs w:val="24"/>
      <w:lang w:eastAsia="ja-JP"/>
    </w:rPr>
  </w:style>
  <w:style w:type="table" w:styleId="TableGrid">
    <w:name w:val="Table Grid"/>
    <w:basedOn w:val="TableNormal"/>
    <w:uiPriority w:val="39"/>
    <w:rsid w:val="008B3A22"/>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B4465"/>
    <w:rPr>
      <w:b w:val="0"/>
      <w:i w:val="0"/>
      <w:iCs/>
      <w:color w:val="E14934" w:themeColor="accent1"/>
    </w:rPr>
  </w:style>
  <w:style w:type="paragraph" w:styleId="Title">
    <w:name w:val="Title"/>
    <w:basedOn w:val="Normal"/>
    <w:link w:val="TitleChar"/>
    <w:uiPriority w:val="2"/>
    <w:qFormat/>
    <w:rsid w:val="005F3442"/>
    <w:pPr>
      <w:spacing w:before="1000" w:after="0" w:line="240" w:lineRule="auto"/>
      <w:contextualSpacing/>
    </w:pPr>
    <w:rPr>
      <w:rFonts w:asciiTheme="majorHAnsi" w:eastAsiaTheme="majorEastAsia" w:hAnsiTheme="majorHAnsi" w:cstheme="majorBidi"/>
      <w:kern w:val="28"/>
      <w:sz w:val="64"/>
      <w:szCs w:val="56"/>
      <w:lang w:eastAsia="ja-JP"/>
    </w:rPr>
  </w:style>
  <w:style w:type="character" w:customStyle="1" w:styleId="TitleChar">
    <w:name w:val="Title Char"/>
    <w:basedOn w:val="DefaultParagraphFont"/>
    <w:link w:val="Title"/>
    <w:uiPriority w:val="2"/>
    <w:rsid w:val="005F3442"/>
    <w:rPr>
      <w:rFonts w:asciiTheme="majorHAnsi" w:eastAsiaTheme="majorEastAsia" w:hAnsiTheme="majorHAnsi" w:cstheme="majorBidi"/>
      <w:kern w:val="28"/>
      <w:sz w:val="64"/>
      <w:szCs w:val="56"/>
      <w:lang w:eastAsia="ja-JP"/>
    </w:rPr>
  </w:style>
  <w:style w:type="paragraph" w:styleId="Subtitle">
    <w:name w:val="Subtitle"/>
    <w:basedOn w:val="Normal"/>
    <w:link w:val="SubtitleChar"/>
    <w:uiPriority w:val="3"/>
    <w:qFormat/>
    <w:rsid w:val="008B3A22"/>
    <w:pPr>
      <w:numPr>
        <w:ilvl w:val="1"/>
      </w:numPr>
      <w:spacing w:after="0" w:line="240" w:lineRule="auto"/>
      <w:contextualSpacing/>
    </w:pPr>
    <w:rPr>
      <w:rFonts w:eastAsiaTheme="minorEastAsia"/>
      <w:color w:val="7F7F7F" w:themeColor="text1" w:themeTint="80"/>
      <w:sz w:val="36"/>
      <w:lang w:eastAsia="ja-JP"/>
    </w:rPr>
  </w:style>
  <w:style w:type="character" w:customStyle="1" w:styleId="SubtitleChar">
    <w:name w:val="Subtitle Char"/>
    <w:basedOn w:val="DefaultParagraphFont"/>
    <w:link w:val="Subtitle"/>
    <w:uiPriority w:val="3"/>
    <w:rsid w:val="008B3A22"/>
    <w:rPr>
      <w:rFonts w:eastAsiaTheme="minorEastAsia"/>
      <w:color w:val="7F7F7F" w:themeColor="text1" w:themeTint="80"/>
      <w:sz w:val="36"/>
      <w:lang w:eastAsia="ja-JP"/>
    </w:rPr>
  </w:style>
  <w:style w:type="paragraph" w:styleId="Date">
    <w:name w:val="Date"/>
    <w:basedOn w:val="Normal"/>
    <w:link w:val="DateChar"/>
    <w:uiPriority w:val="4"/>
    <w:qFormat/>
    <w:rsid w:val="005F3442"/>
    <w:pPr>
      <w:spacing w:after="240" w:line="240" w:lineRule="auto"/>
      <w:contextualSpacing/>
    </w:pPr>
    <w:rPr>
      <w:rFonts w:eastAsiaTheme="minorEastAsia"/>
      <w:color w:val="E14934" w:themeColor="accent1"/>
      <w:sz w:val="28"/>
      <w:szCs w:val="24"/>
      <w:lang w:eastAsia="ja-JP"/>
    </w:rPr>
  </w:style>
  <w:style w:type="character" w:customStyle="1" w:styleId="DateChar">
    <w:name w:val="Date Char"/>
    <w:basedOn w:val="DefaultParagraphFont"/>
    <w:link w:val="Date"/>
    <w:uiPriority w:val="4"/>
    <w:rsid w:val="005F3442"/>
    <w:rPr>
      <w:rFonts w:eastAsiaTheme="minorEastAsia"/>
      <w:color w:val="E14934" w:themeColor="accent1"/>
      <w:sz w:val="28"/>
      <w:szCs w:val="24"/>
      <w:lang w:eastAsia="ja-JP"/>
    </w:rPr>
  </w:style>
  <w:style w:type="paragraph" w:customStyle="1" w:styleId="Footer2">
    <w:name w:val="Footer 2"/>
    <w:basedOn w:val="Normal"/>
    <w:link w:val="Footer2Char"/>
    <w:uiPriority w:val="99"/>
    <w:qFormat/>
    <w:rsid w:val="00EB4465"/>
    <w:pPr>
      <w:spacing w:after="0" w:line="240" w:lineRule="auto"/>
    </w:pPr>
    <w:rPr>
      <w:caps/>
      <w:color w:val="E14934" w:themeColor="accent1"/>
      <w:sz w:val="18"/>
    </w:rPr>
  </w:style>
  <w:style w:type="character" w:customStyle="1" w:styleId="Footer2Char">
    <w:name w:val="Footer 2 Char"/>
    <w:basedOn w:val="DefaultParagraphFont"/>
    <w:link w:val="Footer2"/>
    <w:uiPriority w:val="99"/>
    <w:rsid w:val="00EB4465"/>
    <w:rPr>
      <w:caps/>
      <w:color w:val="E14934" w:themeColor="accent1"/>
      <w:sz w:val="18"/>
    </w:rPr>
  </w:style>
  <w:style w:type="paragraph" w:styleId="TOCHeading">
    <w:name w:val="TOC Heading"/>
    <w:aliases w:val="Heading 6 Char,TOC Heading Char Char,Heading 6 Char Char Char,TOC Heading Char Char Char Char,Heading 6 Char Char Char Char Char,TOC Heading Char Char Char Char Char Char,Heading 6 Char Char Char Char Char Char Char"/>
    <w:basedOn w:val="Heading1"/>
    <w:next w:val="Normal"/>
    <w:link w:val="Heading6"/>
    <w:uiPriority w:val="39"/>
    <w:unhideWhenUsed/>
    <w:qFormat/>
    <w:rsid w:val="009D6044"/>
    <w:pPr>
      <w:outlineLvl w:val="9"/>
    </w:pPr>
    <w:rPr>
      <w:lang w:eastAsia="en-US"/>
    </w:rPr>
  </w:style>
  <w:style w:type="character" w:customStyle="1" w:styleId="Heading4Char1">
    <w:name w:val="Heading 4 Char1"/>
    <w:basedOn w:val="DefaultParagraphFont"/>
    <w:link w:val="Heading4"/>
    <w:uiPriority w:val="9"/>
    <w:rsid w:val="00111034"/>
    <w:rPr>
      <w:rFonts w:asciiTheme="majorHAnsi" w:eastAsiaTheme="majorEastAsia" w:hAnsiTheme="majorHAnsi" w:cstheme="majorBidi"/>
      <w:i/>
      <w:iCs/>
      <w:color w:val="B42C1A" w:themeColor="accent1" w:themeShade="BF"/>
    </w:rPr>
  </w:style>
  <w:style w:type="paragraph" w:styleId="ListParagraph">
    <w:name w:val="List Paragraph"/>
    <w:basedOn w:val="Normal"/>
    <w:uiPriority w:val="34"/>
    <w:unhideWhenUsed/>
    <w:qFormat/>
    <w:rsid w:val="00AE6F97"/>
    <w:pPr>
      <w:ind w:left="720"/>
      <w:contextualSpacing/>
    </w:pPr>
  </w:style>
  <w:style w:type="character" w:styleId="Hyperlink">
    <w:name w:val="Hyperlink"/>
    <w:basedOn w:val="DefaultParagraphFont"/>
    <w:uiPriority w:val="99"/>
    <w:unhideWhenUsed/>
    <w:rsid w:val="00954301"/>
    <w:rPr>
      <w:color w:val="0563C1" w:themeColor="hyperlink"/>
      <w:u w:val="single"/>
    </w:rPr>
  </w:style>
  <w:style w:type="character" w:styleId="FollowedHyperlink">
    <w:name w:val="FollowedHyperlink"/>
    <w:basedOn w:val="DefaultParagraphFont"/>
    <w:uiPriority w:val="99"/>
    <w:semiHidden/>
    <w:unhideWhenUsed/>
    <w:rsid w:val="00543B8F"/>
    <w:rPr>
      <w:color w:val="954F72" w:themeColor="followedHyperlink"/>
      <w:u w:val="single"/>
    </w:rPr>
  </w:style>
  <w:style w:type="paragraph" w:styleId="Caption">
    <w:name w:val="caption"/>
    <w:basedOn w:val="Normal"/>
    <w:next w:val="Normal"/>
    <w:uiPriority w:val="35"/>
    <w:unhideWhenUsed/>
    <w:qFormat/>
    <w:rsid w:val="00CF5E4F"/>
    <w:pPr>
      <w:spacing w:after="200" w:line="240" w:lineRule="auto"/>
    </w:pPr>
    <w:rPr>
      <w:i/>
      <w:iCs/>
      <w:color w:val="333333" w:themeColor="text2"/>
      <w:sz w:val="18"/>
      <w:szCs w:val="18"/>
    </w:rPr>
  </w:style>
  <w:style w:type="character" w:styleId="CommentReference">
    <w:name w:val="annotation reference"/>
    <w:basedOn w:val="DefaultParagraphFont"/>
    <w:uiPriority w:val="99"/>
    <w:semiHidden/>
    <w:unhideWhenUsed/>
    <w:rsid w:val="00CE3A29"/>
    <w:rPr>
      <w:sz w:val="16"/>
      <w:szCs w:val="16"/>
    </w:rPr>
  </w:style>
  <w:style w:type="paragraph" w:styleId="CommentText">
    <w:name w:val="annotation text"/>
    <w:basedOn w:val="Normal"/>
    <w:link w:val="CommentTextChar"/>
    <w:unhideWhenUsed/>
    <w:rsid w:val="00CE3A29"/>
    <w:pPr>
      <w:spacing w:line="240" w:lineRule="auto"/>
    </w:pPr>
    <w:rPr>
      <w:sz w:val="20"/>
      <w:szCs w:val="20"/>
    </w:rPr>
  </w:style>
  <w:style w:type="character" w:customStyle="1" w:styleId="CommentTextChar">
    <w:name w:val="Comment Text Char"/>
    <w:basedOn w:val="DefaultParagraphFont"/>
    <w:link w:val="CommentText"/>
    <w:rsid w:val="00CE3A29"/>
    <w:rPr>
      <w:sz w:val="20"/>
      <w:szCs w:val="20"/>
    </w:rPr>
  </w:style>
  <w:style w:type="paragraph" w:styleId="CommentSubject">
    <w:name w:val="annotation subject"/>
    <w:basedOn w:val="CommentText"/>
    <w:next w:val="CommentText"/>
    <w:link w:val="CommentSubjectChar"/>
    <w:uiPriority w:val="99"/>
    <w:semiHidden/>
    <w:unhideWhenUsed/>
    <w:rsid w:val="00CE3A29"/>
    <w:rPr>
      <w:b/>
      <w:bCs/>
    </w:rPr>
  </w:style>
  <w:style w:type="character" w:customStyle="1" w:styleId="CommentSubjectChar">
    <w:name w:val="Comment Subject Char"/>
    <w:basedOn w:val="CommentTextChar"/>
    <w:link w:val="CommentSubject"/>
    <w:uiPriority w:val="99"/>
    <w:semiHidden/>
    <w:rsid w:val="00CE3A29"/>
    <w:rPr>
      <w:b/>
      <w:bCs/>
      <w:sz w:val="20"/>
      <w:szCs w:val="20"/>
    </w:rPr>
  </w:style>
  <w:style w:type="paragraph" w:styleId="BalloonText">
    <w:name w:val="Balloon Text"/>
    <w:basedOn w:val="Normal"/>
    <w:link w:val="BalloonTextChar"/>
    <w:uiPriority w:val="99"/>
    <w:semiHidden/>
    <w:unhideWhenUsed/>
    <w:rsid w:val="00CE3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A29"/>
    <w:rPr>
      <w:rFonts w:ascii="Segoe UI" w:hAnsi="Segoe UI" w:cs="Segoe UI"/>
      <w:sz w:val="18"/>
      <w:szCs w:val="18"/>
    </w:rPr>
  </w:style>
  <w:style w:type="paragraph" w:styleId="TOC2">
    <w:name w:val="toc 2"/>
    <w:basedOn w:val="Normal"/>
    <w:next w:val="Normal"/>
    <w:autoRedefine/>
    <w:uiPriority w:val="39"/>
    <w:unhideWhenUsed/>
    <w:rsid w:val="00F21ED0"/>
    <w:pPr>
      <w:spacing w:after="100"/>
      <w:ind w:left="220"/>
    </w:pPr>
    <w:rPr>
      <w:rFonts w:eastAsiaTheme="minorEastAsia" w:cs="Times New Roman"/>
    </w:rPr>
  </w:style>
  <w:style w:type="paragraph" w:styleId="TOC1">
    <w:name w:val="toc 1"/>
    <w:basedOn w:val="Normal"/>
    <w:next w:val="Normal"/>
    <w:autoRedefine/>
    <w:uiPriority w:val="39"/>
    <w:unhideWhenUsed/>
    <w:rsid w:val="00F21ED0"/>
    <w:pPr>
      <w:spacing w:after="100"/>
    </w:pPr>
    <w:rPr>
      <w:rFonts w:eastAsiaTheme="minorEastAsia" w:cs="Times New Roman"/>
    </w:rPr>
  </w:style>
  <w:style w:type="paragraph" w:styleId="TOC3">
    <w:name w:val="toc 3"/>
    <w:basedOn w:val="Normal"/>
    <w:next w:val="Normal"/>
    <w:autoRedefine/>
    <w:uiPriority w:val="39"/>
    <w:unhideWhenUsed/>
    <w:rsid w:val="00F21ED0"/>
    <w:pPr>
      <w:spacing w:after="100"/>
      <w:ind w:left="440"/>
    </w:pPr>
    <w:rPr>
      <w:rFonts w:eastAsiaTheme="minorEastAsia" w:cs="Times New Roman"/>
    </w:rPr>
  </w:style>
  <w:style w:type="character" w:styleId="UnresolvedMention">
    <w:name w:val="Unresolved Mention"/>
    <w:basedOn w:val="DefaultParagraphFont"/>
    <w:uiPriority w:val="99"/>
    <w:unhideWhenUsed/>
    <w:rsid w:val="002A2D28"/>
    <w:rPr>
      <w:color w:val="605E5C"/>
      <w:shd w:val="clear" w:color="auto" w:fill="E1DFDD"/>
    </w:rPr>
  </w:style>
  <w:style w:type="character" w:styleId="Mention">
    <w:name w:val="Mention"/>
    <w:basedOn w:val="DefaultParagraphFont"/>
    <w:uiPriority w:val="99"/>
    <w:unhideWhenUsed/>
    <w:rsid w:val="002A2D28"/>
    <w:rPr>
      <w:color w:val="2B579A"/>
      <w:shd w:val="clear" w:color="auto" w:fill="E1DFDD"/>
    </w:rPr>
  </w:style>
  <w:style w:type="character" w:styleId="Strong">
    <w:name w:val="Strong"/>
    <w:basedOn w:val="DefaultParagraphFont"/>
    <w:uiPriority w:val="22"/>
    <w:qFormat/>
    <w:rsid w:val="00120021"/>
    <w:rPr>
      <w:b/>
      <w:bCs/>
    </w:rPr>
  </w:style>
  <w:style w:type="paragraph" w:styleId="NormalWeb">
    <w:name w:val="Normal (Web)"/>
    <w:basedOn w:val="Normal"/>
    <w:uiPriority w:val="99"/>
    <w:unhideWhenUsed/>
    <w:rsid w:val="00AF7CA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24312">
      <w:bodyDiv w:val="1"/>
      <w:marLeft w:val="0"/>
      <w:marRight w:val="0"/>
      <w:marTop w:val="0"/>
      <w:marBottom w:val="0"/>
      <w:divBdr>
        <w:top w:val="none" w:sz="0" w:space="0" w:color="auto"/>
        <w:left w:val="none" w:sz="0" w:space="0" w:color="auto"/>
        <w:bottom w:val="none" w:sz="0" w:space="0" w:color="auto"/>
        <w:right w:val="none" w:sz="0" w:space="0" w:color="auto"/>
      </w:divBdr>
    </w:div>
    <w:div w:id="451706823">
      <w:bodyDiv w:val="1"/>
      <w:marLeft w:val="0"/>
      <w:marRight w:val="0"/>
      <w:marTop w:val="0"/>
      <w:marBottom w:val="0"/>
      <w:divBdr>
        <w:top w:val="none" w:sz="0" w:space="0" w:color="auto"/>
        <w:left w:val="none" w:sz="0" w:space="0" w:color="auto"/>
        <w:bottom w:val="none" w:sz="0" w:space="0" w:color="auto"/>
        <w:right w:val="none" w:sz="0" w:space="0" w:color="auto"/>
      </w:divBdr>
    </w:div>
    <w:div w:id="468085966">
      <w:bodyDiv w:val="1"/>
      <w:marLeft w:val="0"/>
      <w:marRight w:val="0"/>
      <w:marTop w:val="0"/>
      <w:marBottom w:val="0"/>
      <w:divBdr>
        <w:top w:val="none" w:sz="0" w:space="0" w:color="auto"/>
        <w:left w:val="none" w:sz="0" w:space="0" w:color="auto"/>
        <w:bottom w:val="none" w:sz="0" w:space="0" w:color="auto"/>
        <w:right w:val="none" w:sz="0" w:space="0" w:color="auto"/>
      </w:divBdr>
    </w:div>
    <w:div w:id="1556576384">
      <w:bodyDiv w:val="1"/>
      <w:marLeft w:val="0"/>
      <w:marRight w:val="0"/>
      <w:marTop w:val="0"/>
      <w:marBottom w:val="0"/>
      <w:divBdr>
        <w:top w:val="none" w:sz="0" w:space="0" w:color="auto"/>
        <w:left w:val="none" w:sz="0" w:space="0" w:color="auto"/>
        <w:bottom w:val="none" w:sz="0" w:space="0" w:color="auto"/>
        <w:right w:val="none" w:sz="0" w:space="0" w:color="auto"/>
      </w:divBdr>
    </w:div>
    <w:div w:id="1680155039">
      <w:bodyDiv w:val="1"/>
      <w:marLeft w:val="0"/>
      <w:marRight w:val="0"/>
      <w:marTop w:val="0"/>
      <w:marBottom w:val="0"/>
      <w:divBdr>
        <w:top w:val="none" w:sz="0" w:space="0" w:color="auto"/>
        <w:left w:val="none" w:sz="0" w:space="0" w:color="auto"/>
        <w:bottom w:val="none" w:sz="0" w:space="0" w:color="auto"/>
        <w:right w:val="none" w:sz="0" w:space="0" w:color="auto"/>
      </w:divBdr>
    </w:div>
    <w:div w:id="1797793361">
      <w:bodyDiv w:val="1"/>
      <w:marLeft w:val="0"/>
      <w:marRight w:val="0"/>
      <w:marTop w:val="0"/>
      <w:marBottom w:val="0"/>
      <w:divBdr>
        <w:top w:val="none" w:sz="0" w:space="0" w:color="auto"/>
        <w:left w:val="none" w:sz="0" w:space="0" w:color="auto"/>
        <w:bottom w:val="none" w:sz="0" w:space="0" w:color="auto"/>
        <w:right w:val="none" w:sz="0" w:space="0" w:color="auto"/>
      </w:divBdr>
    </w:div>
    <w:div w:id="2022975470">
      <w:bodyDiv w:val="1"/>
      <w:marLeft w:val="0"/>
      <w:marRight w:val="0"/>
      <w:marTop w:val="0"/>
      <w:marBottom w:val="0"/>
      <w:divBdr>
        <w:top w:val="none" w:sz="0" w:space="0" w:color="auto"/>
        <w:left w:val="none" w:sz="0" w:space="0" w:color="auto"/>
        <w:bottom w:val="none" w:sz="0" w:space="0" w:color="auto"/>
        <w:right w:val="none" w:sz="0" w:space="0" w:color="auto"/>
      </w:divBdr>
    </w:div>
    <w:div w:id="2052612435">
      <w:bodyDiv w:val="1"/>
      <w:marLeft w:val="0"/>
      <w:marRight w:val="0"/>
      <w:marTop w:val="0"/>
      <w:marBottom w:val="0"/>
      <w:divBdr>
        <w:top w:val="none" w:sz="0" w:space="0" w:color="auto"/>
        <w:left w:val="none" w:sz="0" w:space="0" w:color="auto"/>
        <w:bottom w:val="none" w:sz="0" w:space="0" w:color="auto"/>
        <w:right w:val="none" w:sz="0" w:space="0" w:color="auto"/>
      </w:divBdr>
    </w:div>
    <w:div w:id="208942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List_of_colors:_A%E2%80%93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ollandcollege.com/programs/computer-information-system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jmaclean\AppData\Roaming\Microsoft\Templates\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A2DFBEBDE4842B29E3816991AA04592"/>
        <w:category>
          <w:name w:val="General"/>
          <w:gallery w:val="placeholder"/>
        </w:category>
        <w:types>
          <w:type w:val="bbPlcHdr"/>
        </w:types>
        <w:behaviors>
          <w:behavior w:val="content"/>
        </w:behaviors>
        <w:guid w:val="{A9241495-FC59-45E0-97F5-3ADC0697F6B9}"/>
      </w:docPartPr>
      <w:docPartBody>
        <w:p w:rsidR="00201C68" w:rsidRDefault="0055046B">
          <w:pPr>
            <w:pStyle w:val="3A2DFBEBDE4842B29E3816991AA04592"/>
          </w:pPr>
          <w:r>
            <w:t>Company Name</w:t>
          </w:r>
        </w:p>
      </w:docPartBody>
    </w:docPart>
    <w:docPart>
      <w:docPartPr>
        <w:name w:val="4CBFB3E5F7904DDC852DFC13945ED022"/>
        <w:category>
          <w:name w:val="General"/>
          <w:gallery w:val="placeholder"/>
        </w:category>
        <w:types>
          <w:type w:val="bbPlcHdr"/>
        </w:types>
        <w:behaviors>
          <w:behavior w:val="content"/>
        </w:behaviors>
        <w:guid w:val="{B1D3967A-96A9-411A-A3E9-EE7BA61435AA}"/>
      </w:docPartPr>
      <w:docPartBody>
        <w:p w:rsidR="00201C68" w:rsidRDefault="0055046B">
          <w:pPr>
            <w:pStyle w:val="4CBFB3E5F7904DDC852DFC13945ED022"/>
          </w:pPr>
          <w: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46B"/>
    <w:rsid w:val="00097D6A"/>
    <w:rsid w:val="000A2FF7"/>
    <w:rsid w:val="000B168C"/>
    <w:rsid w:val="000D46DD"/>
    <w:rsid w:val="00124263"/>
    <w:rsid w:val="00127201"/>
    <w:rsid w:val="00131207"/>
    <w:rsid w:val="001B3D86"/>
    <w:rsid w:val="001C0768"/>
    <w:rsid w:val="001C0E15"/>
    <w:rsid w:val="00201C68"/>
    <w:rsid w:val="00275B53"/>
    <w:rsid w:val="002F4019"/>
    <w:rsid w:val="003104AF"/>
    <w:rsid w:val="00336877"/>
    <w:rsid w:val="003401FF"/>
    <w:rsid w:val="003468A4"/>
    <w:rsid w:val="00367F1F"/>
    <w:rsid w:val="003860F9"/>
    <w:rsid w:val="00391D3D"/>
    <w:rsid w:val="00401081"/>
    <w:rsid w:val="00444E4D"/>
    <w:rsid w:val="0046499B"/>
    <w:rsid w:val="0046526D"/>
    <w:rsid w:val="004C0239"/>
    <w:rsid w:val="004C1DC8"/>
    <w:rsid w:val="004C5398"/>
    <w:rsid w:val="004D79D1"/>
    <w:rsid w:val="004E44D8"/>
    <w:rsid w:val="00531215"/>
    <w:rsid w:val="0055046B"/>
    <w:rsid w:val="00562182"/>
    <w:rsid w:val="005F468A"/>
    <w:rsid w:val="00606F1E"/>
    <w:rsid w:val="006108FF"/>
    <w:rsid w:val="00624C81"/>
    <w:rsid w:val="0065501F"/>
    <w:rsid w:val="00682A5F"/>
    <w:rsid w:val="0078764D"/>
    <w:rsid w:val="007C7CE3"/>
    <w:rsid w:val="007D141F"/>
    <w:rsid w:val="008132C2"/>
    <w:rsid w:val="008C7A56"/>
    <w:rsid w:val="008D01EE"/>
    <w:rsid w:val="009B60E4"/>
    <w:rsid w:val="009D51BC"/>
    <w:rsid w:val="009E27FC"/>
    <w:rsid w:val="009F1448"/>
    <w:rsid w:val="00A5560F"/>
    <w:rsid w:val="00A77845"/>
    <w:rsid w:val="00AA2049"/>
    <w:rsid w:val="00B668DA"/>
    <w:rsid w:val="00BF2A33"/>
    <w:rsid w:val="00C11217"/>
    <w:rsid w:val="00C31DE5"/>
    <w:rsid w:val="00C55AEA"/>
    <w:rsid w:val="00C56F2E"/>
    <w:rsid w:val="00D82E94"/>
    <w:rsid w:val="00D91725"/>
    <w:rsid w:val="00DF3250"/>
    <w:rsid w:val="00E15435"/>
    <w:rsid w:val="00E86956"/>
    <w:rsid w:val="00E93D90"/>
    <w:rsid w:val="00EE64C8"/>
    <w:rsid w:val="00F3007B"/>
    <w:rsid w:val="00F50C0F"/>
    <w:rsid w:val="00F81694"/>
    <w:rsid w:val="00FD2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DFBEBDE4842B29E3816991AA04592">
    <w:name w:val="3A2DFBEBDE4842B29E3816991AA04592"/>
  </w:style>
  <w:style w:type="paragraph" w:customStyle="1" w:styleId="4CBFB3E5F7904DDC852DFC13945ED022">
    <w:name w:val="4CBFB3E5F7904DDC852DFC13945ED0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eme1">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BCC9C81F6ADF543932F1A3E8CA74695" ma:contentTypeVersion="12" ma:contentTypeDescription="Create a new document." ma:contentTypeScope="" ma:versionID="75865e4928fbf83ac154212958e58fd1">
  <xsd:schema xmlns:xsd="http://www.w3.org/2001/XMLSchema" xmlns:xs="http://www.w3.org/2001/XMLSchema" xmlns:p="http://schemas.microsoft.com/office/2006/metadata/properties" xmlns:ns3="92229547-6592-480b-8e02-3bf824c41a1d" xmlns:ns4="05a3ba2b-844f-41e0-9f94-5af0879389a9" targetNamespace="http://schemas.microsoft.com/office/2006/metadata/properties" ma:root="true" ma:fieldsID="57261db084879199c1d86ed9a5732000" ns3:_="" ns4:_="">
    <xsd:import namespace="92229547-6592-480b-8e02-3bf824c41a1d"/>
    <xsd:import namespace="05a3ba2b-844f-41e0-9f94-5af0879389a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229547-6592-480b-8e02-3bf824c41a1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a3ba2b-844f-41e0-9f94-5af0879389a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C4FA1A-B44B-4933-95AB-F0FF0D25411F}">
  <ds:schemaRefs>
    <ds:schemaRef ds:uri="http://schemas.microsoft.com/sharepoint/v3/contenttype/forms"/>
  </ds:schemaRefs>
</ds:datastoreItem>
</file>

<file path=customXml/itemProps2.xml><?xml version="1.0" encoding="utf-8"?>
<ds:datastoreItem xmlns:ds="http://schemas.openxmlformats.org/officeDocument/2006/customXml" ds:itemID="{374B270F-E355-4113-B46C-28B9B7EED8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952D96-196D-440A-8A5A-6F24CAB83DE3}">
  <ds:schemaRefs>
    <ds:schemaRef ds:uri="http://schemas.openxmlformats.org/officeDocument/2006/bibliography"/>
  </ds:schemaRefs>
</ds:datastoreItem>
</file>

<file path=customXml/itemProps4.xml><?xml version="1.0" encoding="utf-8"?>
<ds:datastoreItem xmlns:ds="http://schemas.openxmlformats.org/officeDocument/2006/customXml" ds:itemID="{74297AF5-7A17-4DD7-9CF0-9ADA7B855E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229547-6592-480b-8e02-3bf824c41a1d"/>
    <ds:schemaRef ds:uri="05a3ba2b-844f-41e0-9f94-5af0879389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template</Template>
  <TotalTime>767</TotalTime>
  <Pages>1</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Requirements</vt:lpstr>
    </vt:vector>
  </TitlesOfParts>
  <Company/>
  <LinksUpToDate>false</LinksUpToDate>
  <CharactersWithSpaces>10841</CharactersWithSpaces>
  <SharedDoc>false</SharedDoc>
  <HLinks>
    <vt:vector size="72" baseType="variant">
      <vt:variant>
        <vt:i4>8126576</vt:i4>
      </vt:variant>
      <vt:variant>
        <vt:i4>63</vt:i4>
      </vt:variant>
      <vt:variant>
        <vt:i4>0</vt:i4>
      </vt:variant>
      <vt:variant>
        <vt:i4>5</vt:i4>
      </vt:variant>
      <vt:variant>
        <vt:lpwstr>https://docs.google.com/document/d/1B7bPq__VIfBZRgOoVhoQScs8TpQoW7B9S8B4FG41uIU/edit</vt:lpwstr>
      </vt:variant>
      <vt:variant>
        <vt:lpwstr/>
      </vt:variant>
      <vt:variant>
        <vt:i4>2293814</vt:i4>
      </vt:variant>
      <vt:variant>
        <vt:i4>60</vt:i4>
      </vt:variant>
      <vt:variant>
        <vt:i4>0</vt:i4>
      </vt:variant>
      <vt:variant>
        <vt:i4>5</vt:i4>
      </vt:variant>
      <vt:variant>
        <vt:lpwstr>http://hccis.info:8080/ojt/rest/api</vt:lpwstr>
      </vt:variant>
      <vt:variant>
        <vt:lpwstr/>
      </vt:variant>
      <vt:variant>
        <vt:i4>65543</vt:i4>
      </vt:variant>
      <vt:variant>
        <vt:i4>57</vt:i4>
      </vt:variant>
      <vt:variant>
        <vt:i4>0</vt:i4>
      </vt:variant>
      <vt:variant>
        <vt:i4>5</vt:i4>
      </vt:variant>
      <vt:variant>
        <vt:lpwstr>http://www.hollandcollege.com/programs/computer-information-systems/</vt:lpwstr>
      </vt:variant>
      <vt:variant>
        <vt:lpwstr/>
      </vt:variant>
      <vt:variant>
        <vt:i4>2949129</vt:i4>
      </vt:variant>
      <vt:variant>
        <vt:i4>50</vt:i4>
      </vt:variant>
      <vt:variant>
        <vt:i4>0</vt:i4>
      </vt:variant>
      <vt:variant>
        <vt:i4>5</vt:i4>
      </vt:variant>
      <vt:variant>
        <vt:lpwstr/>
      </vt:variant>
      <vt:variant>
        <vt:lpwstr>_Toc7765882</vt:lpwstr>
      </vt:variant>
      <vt:variant>
        <vt:i4>2949129</vt:i4>
      </vt:variant>
      <vt:variant>
        <vt:i4>44</vt:i4>
      </vt:variant>
      <vt:variant>
        <vt:i4>0</vt:i4>
      </vt:variant>
      <vt:variant>
        <vt:i4>5</vt:i4>
      </vt:variant>
      <vt:variant>
        <vt:lpwstr/>
      </vt:variant>
      <vt:variant>
        <vt:lpwstr>_Toc7765881</vt:lpwstr>
      </vt:variant>
      <vt:variant>
        <vt:i4>2949129</vt:i4>
      </vt:variant>
      <vt:variant>
        <vt:i4>38</vt:i4>
      </vt:variant>
      <vt:variant>
        <vt:i4>0</vt:i4>
      </vt:variant>
      <vt:variant>
        <vt:i4>5</vt:i4>
      </vt:variant>
      <vt:variant>
        <vt:lpwstr/>
      </vt:variant>
      <vt:variant>
        <vt:lpwstr>_Toc7765880</vt:lpwstr>
      </vt:variant>
      <vt:variant>
        <vt:i4>2228233</vt:i4>
      </vt:variant>
      <vt:variant>
        <vt:i4>32</vt:i4>
      </vt:variant>
      <vt:variant>
        <vt:i4>0</vt:i4>
      </vt:variant>
      <vt:variant>
        <vt:i4>5</vt:i4>
      </vt:variant>
      <vt:variant>
        <vt:lpwstr/>
      </vt:variant>
      <vt:variant>
        <vt:lpwstr>_Toc7765879</vt:lpwstr>
      </vt:variant>
      <vt:variant>
        <vt:i4>2228233</vt:i4>
      </vt:variant>
      <vt:variant>
        <vt:i4>26</vt:i4>
      </vt:variant>
      <vt:variant>
        <vt:i4>0</vt:i4>
      </vt:variant>
      <vt:variant>
        <vt:i4>5</vt:i4>
      </vt:variant>
      <vt:variant>
        <vt:lpwstr/>
      </vt:variant>
      <vt:variant>
        <vt:lpwstr>_Toc7765878</vt:lpwstr>
      </vt:variant>
      <vt:variant>
        <vt:i4>2228233</vt:i4>
      </vt:variant>
      <vt:variant>
        <vt:i4>20</vt:i4>
      </vt:variant>
      <vt:variant>
        <vt:i4>0</vt:i4>
      </vt:variant>
      <vt:variant>
        <vt:i4>5</vt:i4>
      </vt:variant>
      <vt:variant>
        <vt:lpwstr/>
      </vt:variant>
      <vt:variant>
        <vt:lpwstr>_Toc7765877</vt:lpwstr>
      </vt:variant>
      <vt:variant>
        <vt:i4>2228233</vt:i4>
      </vt:variant>
      <vt:variant>
        <vt:i4>14</vt:i4>
      </vt:variant>
      <vt:variant>
        <vt:i4>0</vt:i4>
      </vt:variant>
      <vt:variant>
        <vt:i4>5</vt:i4>
      </vt:variant>
      <vt:variant>
        <vt:lpwstr/>
      </vt:variant>
      <vt:variant>
        <vt:lpwstr>_Toc7765876</vt:lpwstr>
      </vt:variant>
      <vt:variant>
        <vt:i4>2228233</vt:i4>
      </vt:variant>
      <vt:variant>
        <vt:i4>8</vt:i4>
      </vt:variant>
      <vt:variant>
        <vt:i4>0</vt:i4>
      </vt:variant>
      <vt:variant>
        <vt:i4>5</vt:i4>
      </vt:variant>
      <vt:variant>
        <vt:lpwstr/>
      </vt:variant>
      <vt:variant>
        <vt:lpwstr>_Toc7765875</vt:lpwstr>
      </vt:variant>
      <vt:variant>
        <vt:i4>2228233</vt:i4>
      </vt:variant>
      <vt:variant>
        <vt:i4>2</vt:i4>
      </vt:variant>
      <vt:variant>
        <vt:i4>0</vt:i4>
      </vt:variant>
      <vt:variant>
        <vt:i4>5</vt:i4>
      </vt:variant>
      <vt:variant>
        <vt:lpwstr/>
      </vt:variant>
      <vt:variant>
        <vt:lpwstr>_Toc7765874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Requirements</dc:title>
  <dc:subject/>
  <dc:creator>BJ MacLean</dc:creator>
  <cp:keywords/>
  <dc:description/>
  <cp:lastModifiedBy>Khari Woods</cp:lastModifiedBy>
  <cp:revision>30</cp:revision>
  <dcterms:created xsi:type="dcterms:W3CDTF">2020-06-17T14:22:00Z</dcterms:created>
  <dcterms:modified xsi:type="dcterms:W3CDTF">2020-11-28T06:06:00Z</dcterms:modified>
  <cp:contentStatus>CIS2232 Advanced OOP</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0x0101005BCC9C81F6ADF543932F1A3E8CA74695</vt:lpwstr>
  </property>
</Properties>
</file>